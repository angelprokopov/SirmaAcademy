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AFFE5" w14:textId="1C05D196" w:rsidR="00246735" w:rsidRDefault="00246735" w:rsidP="0099366A">
      <w:pPr>
        <w:pStyle w:val="Heading1"/>
        <w:numPr>
          <w:ilvl w:val="0"/>
          <w:numId w:val="0"/>
        </w:numPr>
        <w:spacing w:after="0" w:line="240" w:lineRule="auto"/>
        <w:rPr>
          <w:color w:val="44546A" w:themeColor="text2"/>
          <w:lang w:val="en"/>
        </w:rPr>
      </w:pPr>
      <w:r>
        <w:rPr>
          <w:color w:val="44546A" w:themeColor="text2"/>
          <w:lang w:val="en"/>
        </w:rPr>
        <w:t>OOP Exam – 1</w:t>
      </w:r>
      <w:r w:rsidR="00605153">
        <w:rPr>
          <w:color w:val="44546A" w:themeColor="text2"/>
          <w:lang w:val="en"/>
        </w:rPr>
        <w:t>3</w:t>
      </w:r>
      <w:r>
        <w:rPr>
          <w:color w:val="44546A" w:themeColor="text2"/>
          <w:lang w:val="en"/>
        </w:rPr>
        <w:t>.</w:t>
      </w:r>
      <w:r w:rsidR="00605153">
        <w:rPr>
          <w:color w:val="44546A" w:themeColor="text2"/>
          <w:lang w:val="en"/>
        </w:rPr>
        <w:t>07</w:t>
      </w:r>
      <w:r>
        <w:rPr>
          <w:color w:val="44546A" w:themeColor="text2"/>
          <w:lang w:val="en"/>
        </w:rPr>
        <w:t>.202</w:t>
      </w:r>
      <w:r w:rsidR="00605153">
        <w:rPr>
          <w:color w:val="44546A" w:themeColor="text2"/>
          <w:lang w:val="en"/>
        </w:rPr>
        <w:t>4</w:t>
      </w:r>
    </w:p>
    <w:p w14:paraId="5FB87BDB" w14:textId="1082F3CA" w:rsidR="0099366A" w:rsidRPr="0099366A" w:rsidRDefault="00605153" w:rsidP="0099366A">
      <w:pPr>
        <w:pStyle w:val="Heading1"/>
        <w:numPr>
          <w:ilvl w:val="0"/>
          <w:numId w:val="0"/>
        </w:numPr>
        <w:spacing w:after="0" w:line="240" w:lineRule="auto"/>
        <w:rPr>
          <w:color w:val="44546A" w:themeColor="text2"/>
          <w:lang w:val="en"/>
        </w:rPr>
      </w:pPr>
      <w:r>
        <w:rPr>
          <w:color w:val="44546A" w:themeColor="text2"/>
          <w:lang w:val="en"/>
        </w:rPr>
        <w:t>Employee</w:t>
      </w:r>
      <w:r w:rsidR="0099366A" w:rsidRPr="0099366A">
        <w:rPr>
          <w:color w:val="44546A" w:themeColor="text2"/>
          <w:lang w:val="en"/>
        </w:rPr>
        <w:t xml:space="preserve"> Management System</w:t>
      </w:r>
    </w:p>
    <w:p w14:paraId="005F8634" w14:textId="45806FBA" w:rsidR="004B6791" w:rsidRPr="001F5899" w:rsidRDefault="004B6791" w:rsidP="004B6791">
      <w:pPr>
        <w:spacing w:before="240" w:after="0" w:line="240" w:lineRule="auto"/>
        <w:rPr>
          <w:color w:val="44546A" w:themeColor="text2"/>
          <w:lang w:val="en-US"/>
        </w:rPr>
      </w:pPr>
      <w:r w:rsidRPr="004B6791">
        <w:rPr>
          <w:b/>
          <w:bCs/>
          <w:color w:val="44546A" w:themeColor="text2"/>
          <w:lang w:val="en-US"/>
        </w:rPr>
        <w:t>Project Overview:</w:t>
      </w:r>
      <w:r w:rsidRPr="004B6791">
        <w:rPr>
          <w:color w:val="44546A" w:themeColor="text2"/>
          <w:lang w:val="en-US"/>
        </w:rPr>
        <w:t xml:space="preserve"> </w:t>
      </w:r>
    </w:p>
    <w:p w14:paraId="618DB9F9" w14:textId="02838279" w:rsidR="0099366A" w:rsidRDefault="0099366A" w:rsidP="004B6791">
      <w:p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This project involves developing a console-based application in Java, focusing on Object-Oriented Programming (OOP) principles. The application will serve as a</w:t>
      </w:r>
      <w:r w:rsidR="00605153">
        <w:rPr>
          <w:color w:val="44546A" w:themeColor="text2"/>
          <w:lang w:val="en-US"/>
        </w:rPr>
        <w:t>n</w:t>
      </w:r>
      <w:r w:rsidRPr="0099366A">
        <w:rPr>
          <w:color w:val="44546A" w:themeColor="text2"/>
          <w:lang w:val="en-US"/>
        </w:rPr>
        <w:t xml:space="preserve"> </w:t>
      </w:r>
      <w:r w:rsidR="00605153" w:rsidRPr="00605153">
        <w:rPr>
          <w:color w:val="44546A" w:themeColor="text2"/>
          <w:lang w:val="en-US"/>
        </w:rPr>
        <w:t xml:space="preserve">Employee </w:t>
      </w:r>
      <w:r w:rsidRPr="0099366A">
        <w:rPr>
          <w:color w:val="44546A" w:themeColor="text2"/>
          <w:lang w:val="en-US"/>
        </w:rPr>
        <w:t>Management System, enabling users to manage employee data for a company.</w:t>
      </w:r>
    </w:p>
    <w:p w14:paraId="683FD8A9" w14:textId="77777777" w:rsidR="0099366A" w:rsidRPr="0099366A" w:rsidRDefault="0099366A" w:rsidP="0099366A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b/>
          <w:bCs/>
          <w:color w:val="44546A" w:themeColor="text2"/>
          <w:lang w:val="en-US"/>
        </w:rPr>
        <w:t>Key Objectives:</w:t>
      </w:r>
    </w:p>
    <w:p w14:paraId="7467CC0B" w14:textId="77777777" w:rsidR="0099366A" w:rsidRPr="0099366A" w:rsidRDefault="0099366A" w:rsidP="0099366A">
      <w:pPr>
        <w:pStyle w:val="ListParagraph"/>
        <w:numPr>
          <w:ilvl w:val="0"/>
          <w:numId w:val="19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Implement OOP concepts like encapsulation, inheritance, polymorphism, and abstraction.</w:t>
      </w:r>
    </w:p>
    <w:p w14:paraId="4D0BBD7A" w14:textId="77777777" w:rsidR="0099366A" w:rsidRPr="0099366A" w:rsidRDefault="0099366A" w:rsidP="0099366A">
      <w:pPr>
        <w:pStyle w:val="ListParagraph"/>
        <w:numPr>
          <w:ilvl w:val="0"/>
          <w:numId w:val="19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Create a user-friendly console interface.</w:t>
      </w:r>
    </w:p>
    <w:p w14:paraId="691DA5FF" w14:textId="758269AB" w:rsidR="0099366A" w:rsidRPr="0099366A" w:rsidRDefault="0099366A" w:rsidP="0099366A">
      <w:pPr>
        <w:pStyle w:val="ListParagraph"/>
        <w:numPr>
          <w:ilvl w:val="0"/>
          <w:numId w:val="19"/>
        </w:num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Ensure data persistence by reading and writing employee data to/from a CSV file</w:t>
      </w:r>
      <w:r w:rsidRPr="0099366A">
        <w:rPr>
          <w:b/>
          <w:bCs/>
          <w:color w:val="44546A" w:themeColor="text2"/>
          <w:lang w:val="en-US"/>
        </w:rPr>
        <w:t>.</w:t>
      </w:r>
    </w:p>
    <w:p w14:paraId="235F7623" w14:textId="72FCD8FF" w:rsidR="0099366A" w:rsidRPr="0099366A" w:rsidRDefault="0099366A" w:rsidP="0099366A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b/>
          <w:bCs/>
          <w:color w:val="44546A" w:themeColor="text2"/>
          <w:lang w:val="en-US"/>
        </w:rPr>
        <w:t>Employee Data Management:</w:t>
      </w:r>
    </w:p>
    <w:p w14:paraId="2043ECE4" w14:textId="6C563962" w:rsidR="0099366A" w:rsidRPr="0099366A" w:rsidRDefault="0099366A" w:rsidP="0099366A">
      <w:pPr>
        <w:pStyle w:val="ListParagraph"/>
        <w:numPr>
          <w:ilvl w:val="0"/>
          <w:numId w:val="20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Add Employee: Input employee details (ID, name, department, role, salary) and add them to the system.</w:t>
      </w:r>
    </w:p>
    <w:p w14:paraId="68E3A7F0" w14:textId="77777777" w:rsidR="0099366A" w:rsidRPr="0099366A" w:rsidRDefault="0099366A" w:rsidP="0099366A">
      <w:pPr>
        <w:pStyle w:val="ListParagraph"/>
        <w:numPr>
          <w:ilvl w:val="0"/>
          <w:numId w:val="20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Edit Employee: Modify existing employee details.</w:t>
      </w:r>
    </w:p>
    <w:p w14:paraId="00AE9C7A" w14:textId="2F3819EA" w:rsidR="0099366A" w:rsidRPr="0099366A" w:rsidRDefault="0099366A" w:rsidP="0099366A">
      <w:pPr>
        <w:pStyle w:val="ListParagraph"/>
        <w:numPr>
          <w:ilvl w:val="0"/>
          <w:numId w:val="20"/>
        </w:numPr>
        <w:spacing w:before="240" w:after="0" w:line="240" w:lineRule="auto"/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Fire</w:t>
      </w:r>
      <w:r w:rsidRPr="0099366A">
        <w:rPr>
          <w:color w:val="44546A" w:themeColor="text2"/>
          <w:lang w:val="en-US"/>
        </w:rPr>
        <w:t xml:space="preserve"> Employee: </w:t>
      </w:r>
      <w:r>
        <w:rPr>
          <w:color w:val="44546A" w:themeColor="text2"/>
          <w:lang w:val="en-US"/>
        </w:rPr>
        <w:t xml:space="preserve">Flag that the </w:t>
      </w:r>
      <w:r w:rsidRPr="0099366A">
        <w:rPr>
          <w:color w:val="44546A" w:themeColor="text2"/>
          <w:lang w:val="en-US"/>
        </w:rPr>
        <w:t xml:space="preserve">employee </w:t>
      </w:r>
      <w:r>
        <w:rPr>
          <w:color w:val="44546A" w:themeColor="text2"/>
          <w:lang w:val="en-US"/>
        </w:rPr>
        <w:t xml:space="preserve">doesn’t work at the company anymore. </w:t>
      </w:r>
    </w:p>
    <w:p w14:paraId="192E9F75" w14:textId="73673BDF" w:rsidR="0099366A" w:rsidRPr="0099366A" w:rsidRDefault="0099366A" w:rsidP="0099366A">
      <w:pPr>
        <w:pStyle w:val="ListParagraph"/>
        <w:numPr>
          <w:ilvl w:val="0"/>
          <w:numId w:val="20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 xml:space="preserve">List Employees: Display a list of all </w:t>
      </w:r>
      <w:r>
        <w:rPr>
          <w:color w:val="44546A" w:themeColor="text2"/>
          <w:lang w:val="en-US"/>
        </w:rPr>
        <w:t xml:space="preserve">active </w:t>
      </w:r>
      <w:r w:rsidRPr="0099366A">
        <w:rPr>
          <w:color w:val="44546A" w:themeColor="text2"/>
          <w:lang w:val="en-US"/>
        </w:rPr>
        <w:t>employees with their details.</w:t>
      </w:r>
    </w:p>
    <w:p w14:paraId="4C53D300" w14:textId="31760F1D" w:rsidR="0099366A" w:rsidRPr="0099366A" w:rsidRDefault="0099366A" w:rsidP="0099366A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b/>
          <w:bCs/>
          <w:color w:val="44546A" w:themeColor="text2"/>
          <w:lang w:val="en-US"/>
        </w:rPr>
        <w:t>Data Persistence:</w:t>
      </w:r>
    </w:p>
    <w:p w14:paraId="46D27467" w14:textId="3E379601" w:rsidR="0099366A" w:rsidRPr="0099366A" w:rsidRDefault="0099366A" w:rsidP="0099366A">
      <w:pPr>
        <w:pStyle w:val="ListParagraph"/>
        <w:numPr>
          <w:ilvl w:val="0"/>
          <w:numId w:val="21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Read Data: Initialize the system with employee data from a CSV file.</w:t>
      </w:r>
    </w:p>
    <w:p w14:paraId="12C85F40" w14:textId="271CC600" w:rsidR="0099366A" w:rsidRPr="0099366A" w:rsidRDefault="0099366A" w:rsidP="0099366A">
      <w:pPr>
        <w:pStyle w:val="ListParagraph"/>
        <w:numPr>
          <w:ilvl w:val="0"/>
          <w:numId w:val="21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Write Data: Save current employee data to a CSV file upon exit.</w:t>
      </w:r>
    </w:p>
    <w:p w14:paraId="134EB39B" w14:textId="144940A0" w:rsidR="0099366A" w:rsidRPr="0099366A" w:rsidRDefault="0099366A" w:rsidP="0099366A">
      <w:pPr>
        <w:pStyle w:val="ListParagraph"/>
        <w:numPr>
          <w:ilvl w:val="0"/>
          <w:numId w:val="21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Search Functionality: Search for employees by name, ID, or department.</w:t>
      </w:r>
    </w:p>
    <w:p w14:paraId="4D3F428B" w14:textId="77777777" w:rsidR="0099366A" w:rsidRPr="0099366A" w:rsidRDefault="0099366A" w:rsidP="0099366A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b/>
          <w:bCs/>
          <w:color w:val="44546A" w:themeColor="text2"/>
          <w:lang w:val="en-US"/>
        </w:rPr>
        <w:t>Technical Requirements:</w:t>
      </w:r>
    </w:p>
    <w:p w14:paraId="4F764D98" w14:textId="771B7AC9" w:rsidR="0099366A" w:rsidRPr="0099366A" w:rsidRDefault="0099366A" w:rsidP="0099366A">
      <w:pPr>
        <w:pStyle w:val="ListParagraph"/>
        <w:numPr>
          <w:ilvl w:val="0"/>
          <w:numId w:val="24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Employee and other relevant classes encapsulating respective properties and methods.</w:t>
      </w:r>
    </w:p>
    <w:p w14:paraId="1EA95C8E" w14:textId="16836B61" w:rsidR="0099366A" w:rsidRPr="0099366A" w:rsidRDefault="0099366A" w:rsidP="0099366A">
      <w:pPr>
        <w:pStyle w:val="ListParagraph"/>
        <w:numPr>
          <w:ilvl w:val="0"/>
          <w:numId w:val="23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Define interfaces for common functionalities.</w:t>
      </w:r>
    </w:p>
    <w:p w14:paraId="62508721" w14:textId="4ABB26A7" w:rsidR="0099366A" w:rsidRPr="0099366A" w:rsidRDefault="0099366A" w:rsidP="0099366A">
      <w:pPr>
        <w:pStyle w:val="ListParagraph"/>
        <w:numPr>
          <w:ilvl w:val="0"/>
          <w:numId w:val="23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Use abstract classes where appropriate.</w:t>
      </w:r>
    </w:p>
    <w:p w14:paraId="75B551A3" w14:textId="08C6BA46" w:rsidR="0099366A" w:rsidRPr="00D25F4B" w:rsidRDefault="0099366A" w:rsidP="0099366A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b/>
          <w:bCs/>
          <w:color w:val="44546A" w:themeColor="text2"/>
          <w:lang w:val="en-US"/>
        </w:rPr>
        <w:t>File Handling:</w:t>
      </w:r>
    </w:p>
    <w:p w14:paraId="4809D5B2" w14:textId="59BAB9AB" w:rsidR="0099366A" w:rsidRP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Implement CSV file operations for data persistence</w:t>
      </w:r>
      <w:r w:rsidR="00605153">
        <w:rPr>
          <w:color w:val="44546A" w:themeColor="text2"/>
          <w:lang w:val="en-US"/>
        </w:rPr>
        <w:t xml:space="preserve"> (</w:t>
      </w:r>
      <w:r w:rsidR="00605153" w:rsidRPr="006111C7">
        <w:rPr>
          <w:b/>
          <w:bCs/>
          <w:color w:val="44546A" w:themeColor="text2"/>
          <w:lang w:val="en-US"/>
        </w:rPr>
        <w:t>DO NOT USE LIBRARIES FOR READING CSV FILES</w:t>
      </w:r>
      <w:r w:rsidR="00605153">
        <w:rPr>
          <w:color w:val="44546A" w:themeColor="text2"/>
          <w:lang w:val="en-US"/>
        </w:rPr>
        <w:t>)</w:t>
      </w:r>
      <w:r w:rsidRPr="0099366A">
        <w:rPr>
          <w:color w:val="44546A" w:themeColor="text2"/>
          <w:lang w:val="en-US"/>
        </w:rPr>
        <w:t>.</w:t>
      </w:r>
    </w:p>
    <w:p w14:paraId="1552FAC7" w14:textId="468328CE" w:rsidR="0099366A" w:rsidRPr="0099366A" w:rsidRDefault="0099366A" w:rsidP="0099366A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b/>
          <w:bCs/>
          <w:color w:val="44546A" w:themeColor="text2"/>
          <w:lang w:val="en-US"/>
        </w:rPr>
        <w:t>Exception Handling:</w:t>
      </w:r>
    </w:p>
    <w:p w14:paraId="2B6B5AEB" w14:textId="77777777" w:rsidR="0099366A" w:rsidRP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Robust error and exception management for user inputs and file operations.</w:t>
      </w:r>
    </w:p>
    <w:p w14:paraId="197146F6" w14:textId="6D52FAB6" w:rsidR="0099366A" w:rsidRPr="0099366A" w:rsidRDefault="0099366A" w:rsidP="0099366A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b/>
          <w:bCs/>
          <w:color w:val="44546A" w:themeColor="text2"/>
          <w:lang w:val="en-US"/>
        </w:rPr>
        <w:t>Data Structures:</w:t>
      </w:r>
    </w:p>
    <w:p w14:paraId="29BC02F7" w14:textId="77777777" w:rsidR="0099366A" w:rsidRP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Use appropriate collections (like Lists, Maps) to manage and organize data.</w:t>
      </w:r>
    </w:p>
    <w:p w14:paraId="71DDDC74" w14:textId="3374D911" w:rsidR="0099366A" w:rsidRPr="0099366A" w:rsidRDefault="0099366A" w:rsidP="0099366A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b/>
          <w:bCs/>
          <w:color w:val="44546A" w:themeColor="text2"/>
          <w:lang w:val="en-US"/>
        </w:rPr>
        <w:lastRenderedPageBreak/>
        <w:t>Documentation:</w:t>
      </w:r>
    </w:p>
    <w:p w14:paraId="675F30F8" w14:textId="77777777" w:rsidR="0099366A" w:rsidRP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Comprehensive documentation of classes, methods, and logic flow.</w:t>
      </w:r>
    </w:p>
    <w:p w14:paraId="478C7EDA" w14:textId="02994830" w:rsidR="0099366A" w:rsidRP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Source Code: Well-organized and commented Java source files.</w:t>
      </w:r>
    </w:p>
    <w:p w14:paraId="2AC37FD6" w14:textId="24B825BD" w:rsidR="0099366A" w:rsidRDefault="0099366A" w:rsidP="0099366A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99366A">
        <w:rPr>
          <w:b/>
          <w:bCs/>
          <w:color w:val="44546A" w:themeColor="text2"/>
          <w:lang w:val="en-US"/>
        </w:rPr>
        <w:t>Evaluation Criteria:</w:t>
      </w:r>
    </w:p>
    <w:p w14:paraId="290BF149" w14:textId="77777777" w:rsidR="0099366A" w:rsidRP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Adherence to OOP principles.</w:t>
      </w:r>
    </w:p>
    <w:p w14:paraId="4A344E5E" w14:textId="77777777" w:rsidR="0099366A" w:rsidRP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Code quality and organization.</w:t>
      </w:r>
    </w:p>
    <w:p w14:paraId="53AF459D" w14:textId="77777777" w:rsidR="0099366A" w:rsidRP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Functionality and correctness.</w:t>
      </w:r>
    </w:p>
    <w:p w14:paraId="060E6D3C" w14:textId="45FCA079" w:rsidR="0099366A" w:rsidRP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 xml:space="preserve">Error handling </w:t>
      </w:r>
      <w:r w:rsidR="00D25F4B">
        <w:rPr>
          <w:color w:val="44546A" w:themeColor="text2"/>
          <w:lang w:val="en-US"/>
        </w:rPr>
        <w:t>and validations.</w:t>
      </w:r>
    </w:p>
    <w:p w14:paraId="2C356F9E" w14:textId="72813810" w:rsidR="0099366A" w:rsidRDefault="0099366A" w:rsidP="0099366A">
      <w:pPr>
        <w:pStyle w:val="ListParagraph"/>
        <w:numPr>
          <w:ilvl w:val="0"/>
          <w:numId w:val="22"/>
        </w:numPr>
        <w:spacing w:before="240" w:after="0" w:line="240" w:lineRule="auto"/>
        <w:rPr>
          <w:color w:val="44546A" w:themeColor="text2"/>
          <w:lang w:val="en-US"/>
        </w:rPr>
      </w:pPr>
      <w:r w:rsidRPr="0099366A">
        <w:rPr>
          <w:color w:val="44546A" w:themeColor="text2"/>
          <w:lang w:val="en-US"/>
        </w:rPr>
        <w:t>Documentation and ease of use.</w:t>
      </w:r>
    </w:p>
    <w:p w14:paraId="5678A207" w14:textId="31E661F3" w:rsidR="00605153" w:rsidRPr="00605153" w:rsidRDefault="00605153" w:rsidP="00605153">
      <w:pPr>
        <w:spacing w:before="240" w:after="0" w:line="240" w:lineRule="auto"/>
        <w:rPr>
          <w:b/>
          <w:bCs/>
          <w:color w:val="44546A" w:themeColor="text2"/>
          <w:lang w:val="en-US"/>
        </w:rPr>
      </w:pPr>
      <w:r w:rsidRPr="00605153">
        <w:rPr>
          <w:b/>
          <w:bCs/>
          <w:color w:val="44546A" w:themeColor="text2"/>
          <w:lang w:val="en-US"/>
        </w:rPr>
        <w:t>Each criterion gives you 20% of total points.</w:t>
      </w:r>
    </w:p>
    <w:p w14:paraId="5146F29F" w14:textId="464F64F5" w:rsidR="001F5899" w:rsidRPr="001F5899" w:rsidRDefault="001F5899" w:rsidP="001F5899">
      <w:pPr>
        <w:spacing w:before="240" w:after="0" w:line="240" w:lineRule="auto"/>
        <w:rPr>
          <w:color w:val="44546A" w:themeColor="text2"/>
          <w:lang w:val="en-US"/>
        </w:rPr>
      </w:pPr>
      <w:r w:rsidRPr="001F5899">
        <w:rPr>
          <w:b/>
          <w:bCs/>
          <w:color w:val="44546A" w:themeColor="text2"/>
          <w:lang w:val="en-US"/>
        </w:rPr>
        <w:t>Example Usage of the Application:</w:t>
      </w:r>
    </w:p>
    <w:tbl>
      <w:tblPr>
        <w:tblStyle w:val="TableGrid"/>
        <w:tblW w:w="10710" w:type="dxa"/>
        <w:tblInd w:w="-275" w:type="dxa"/>
        <w:tblLook w:val="04A0" w:firstRow="1" w:lastRow="0" w:firstColumn="1" w:lastColumn="0" w:noHBand="0" w:noVBand="1"/>
      </w:tblPr>
      <w:tblGrid>
        <w:gridCol w:w="10710"/>
      </w:tblGrid>
      <w:tr w:rsidR="001F5899" w:rsidRPr="001F5899" w14:paraId="7028D8F6" w14:textId="77777777" w:rsidTr="001F5899">
        <w:tc>
          <w:tcPr>
            <w:tcW w:w="10710" w:type="dxa"/>
          </w:tcPr>
          <w:p w14:paraId="3C484D56" w14:textId="33A5505D" w:rsidR="001F5899" w:rsidRPr="001F5899" w:rsidRDefault="001F5899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>import java.util.Scanner;</w:t>
            </w:r>
          </w:p>
          <w:p w14:paraId="3CCBB0FD" w14:textId="211DD71A" w:rsidR="001F5899" w:rsidRPr="001F5899" w:rsidRDefault="001F5899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public class </w:t>
            </w:r>
            <w:r w:rsidR="00605153">
              <w:rPr>
                <w:color w:val="44546A" w:themeColor="text2"/>
                <w:sz w:val="18"/>
                <w:szCs w:val="18"/>
              </w:rPr>
              <w:t>Employee</w:t>
            </w:r>
            <w:r w:rsidR="00D25F4B">
              <w:rPr>
                <w:color w:val="44546A" w:themeColor="text2"/>
                <w:sz w:val="18"/>
                <w:szCs w:val="18"/>
              </w:rPr>
              <w:t>ManagementApp</w:t>
            </w:r>
            <w:r w:rsidRPr="001F5899">
              <w:rPr>
                <w:color w:val="44546A" w:themeColor="text2"/>
                <w:sz w:val="18"/>
                <w:szCs w:val="18"/>
              </w:rPr>
              <w:t xml:space="preserve"> {</w:t>
            </w:r>
          </w:p>
          <w:p w14:paraId="6D519E18" w14:textId="7FED205D" w:rsidR="001F5899" w:rsidRDefault="001F5899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    public static void main(String[] args) {</w:t>
            </w:r>
          </w:p>
          <w:p w14:paraId="46FF7B28" w14:textId="0A8FB300" w:rsidR="007963B0" w:rsidRPr="001F5899" w:rsidRDefault="007963B0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 xml:space="preserve">        </w:t>
            </w:r>
            <w:r w:rsidRPr="007963B0">
              <w:rPr>
                <w:color w:val="385623" w:themeColor="accent6" w:themeShade="80"/>
                <w:sz w:val="18"/>
                <w:szCs w:val="18"/>
              </w:rPr>
              <w:t>// implement fileReader/fileWriter to handle saving into csv/json</w:t>
            </w:r>
          </w:p>
          <w:p w14:paraId="396CDFE3" w14:textId="2429737D" w:rsidR="00D25F4B" w:rsidRDefault="00D25F4B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        </w:t>
            </w:r>
            <w:r>
              <w:rPr>
                <w:color w:val="44546A" w:themeColor="text2"/>
                <w:sz w:val="18"/>
                <w:szCs w:val="18"/>
              </w:rPr>
              <w:t xml:space="preserve">Service service = new </w:t>
            </w:r>
            <w:r w:rsidR="00605153">
              <w:rPr>
                <w:color w:val="44546A" w:themeColor="text2"/>
                <w:sz w:val="18"/>
                <w:szCs w:val="18"/>
              </w:rPr>
              <w:t>Employee</w:t>
            </w:r>
            <w:r>
              <w:rPr>
                <w:color w:val="44546A" w:themeColor="text2"/>
                <w:sz w:val="18"/>
                <w:szCs w:val="18"/>
              </w:rPr>
              <w:t>Service(</w:t>
            </w:r>
            <w:r w:rsidR="00CE3146">
              <w:rPr>
                <w:color w:val="44546A" w:themeColor="text2"/>
                <w:sz w:val="18"/>
                <w:szCs w:val="18"/>
              </w:rPr>
              <w:t>r</w:t>
            </w:r>
            <w:r w:rsidR="007963B0">
              <w:rPr>
                <w:color w:val="44546A" w:themeColor="text2"/>
                <w:sz w:val="18"/>
                <w:szCs w:val="18"/>
              </w:rPr>
              <w:t xml:space="preserve">eader, </w:t>
            </w:r>
            <w:r w:rsidR="00CE3146">
              <w:rPr>
                <w:color w:val="44546A" w:themeColor="text2"/>
                <w:sz w:val="18"/>
                <w:szCs w:val="18"/>
              </w:rPr>
              <w:t>w</w:t>
            </w:r>
            <w:r w:rsidR="007963B0">
              <w:rPr>
                <w:color w:val="44546A" w:themeColor="text2"/>
                <w:sz w:val="18"/>
                <w:szCs w:val="18"/>
              </w:rPr>
              <w:t>riter</w:t>
            </w:r>
            <w:r>
              <w:rPr>
                <w:color w:val="44546A" w:themeColor="text2"/>
                <w:sz w:val="18"/>
                <w:szCs w:val="18"/>
              </w:rPr>
              <w:t>);</w:t>
            </w:r>
          </w:p>
          <w:p w14:paraId="3519D0EE" w14:textId="6DFAF921" w:rsidR="001F5899" w:rsidRPr="001F5899" w:rsidRDefault="001F5899" w:rsidP="007963B0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        </w:t>
            </w:r>
            <w:r w:rsidR="00D25F4B">
              <w:rPr>
                <w:color w:val="44546A" w:themeColor="text2"/>
                <w:sz w:val="18"/>
                <w:szCs w:val="18"/>
              </w:rPr>
              <w:t>Manager</w:t>
            </w:r>
            <w:r w:rsidRPr="001F5899">
              <w:rPr>
                <w:color w:val="44546A" w:themeColor="text2"/>
                <w:sz w:val="18"/>
                <w:szCs w:val="18"/>
              </w:rPr>
              <w:t xml:space="preserve"> </w:t>
            </w:r>
            <w:r w:rsidR="00D25F4B">
              <w:rPr>
                <w:color w:val="44546A" w:themeColor="text2"/>
                <w:sz w:val="18"/>
                <w:szCs w:val="18"/>
              </w:rPr>
              <w:t>manager</w:t>
            </w:r>
            <w:r w:rsidRPr="001F5899">
              <w:rPr>
                <w:color w:val="44546A" w:themeColor="text2"/>
                <w:sz w:val="18"/>
                <w:szCs w:val="18"/>
              </w:rPr>
              <w:t xml:space="preserve"> = new </w:t>
            </w:r>
            <w:r w:rsidR="00605153">
              <w:rPr>
                <w:color w:val="44546A" w:themeColor="text2"/>
                <w:sz w:val="18"/>
                <w:szCs w:val="18"/>
              </w:rPr>
              <w:t>Employee</w:t>
            </w:r>
            <w:r w:rsidRPr="001F5899">
              <w:rPr>
                <w:color w:val="44546A" w:themeColor="text2"/>
                <w:sz w:val="18"/>
                <w:szCs w:val="18"/>
              </w:rPr>
              <w:t>Manager(</w:t>
            </w:r>
            <w:r w:rsidR="00D25F4B">
              <w:rPr>
                <w:color w:val="44546A" w:themeColor="text2"/>
                <w:sz w:val="18"/>
                <w:szCs w:val="18"/>
              </w:rPr>
              <w:t>service</w:t>
            </w:r>
            <w:r w:rsidRPr="001F5899">
              <w:rPr>
                <w:color w:val="44546A" w:themeColor="text2"/>
                <w:sz w:val="18"/>
                <w:szCs w:val="18"/>
              </w:rPr>
              <w:t>);</w:t>
            </w:r>
          </w:p>
          <w:p w14:paraId="25FFB11D" w14:textId="0F9D9858" w:rsidR="001F5899" w:rsidRPr="001F5899" w:rsidRDefault="001F5899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        System.out.println("Welcome to </w:t>
            </w:r>
            <w:r w:rsidR="00605153">
              <w:rPr>
                <w:color w:val="44546A" w:themeColor="text2"/>
                <w:sz w:val="18"/>
                <w:szCs w:val="18"/>
              </w:rPr>
              <w:t>Employee</w:t>
            </w:r>
            <w:r w:rsidR="00D25F4B">
              <w:rPr>
                <w:color w:val="44546A" w:themeColor="text2"/>
                <w:sz w:val="18"/>
                <w:szCs w:val="18"/>
              </w:rPr>
              <w:t xml:space="preserve"> Management System</w:t>
            </w:r>
            <w:r w:rsidRPr="001F5899">
              <w:rPr>
                <w:color w:val="44546A" w:themeColor="text2"/>
                <w:sz w:val="18"/>
                <w:szCs w:val="18"/>
              </w:rPr>
              <w:t>");</w:t>
            </w:r>
          </w:p>
          <w:p w14:paraId="38DC91A2" w14:textId="72BC69CB" w:rsidR="001F5899" w:rsidRPr="001F5899" w:rsidRDefault="001F5899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        display</w:t>
            </w:r>
            <w:r w:rsidR="00D25F4B">
              <w:rPr>
                <w:color w:val="44546A" w:themeColor="text2"/>
                <w:sz w:val="18"/>
                <w:szCs w:val="18"/>
              </w:rPr>
              <w:t>Commands</w:t>
            </w:r>
            <w:r w:rsidRPr="001F5899">
              <w:rPr>
                <w:color w:val="44546A" w:themeColor="text2"/>
                <w:sz w:val="18"/>
                <w:szCs w:val="18"/>
              </w:rPr>
              <w:t>();</w:t>
            </w:r>
          </w:p>
          <w:p w14:paraId="5A570A30" w14:textId="77777777" w:rsidR="001F5899" w:rsidRPr="001F5899" w:rsidRDefault="001F5899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        boolean isRunning = true;</w:t>
            </w:r>
          </w:p>
          <w:p w14:paraId="582EB97D" w14:textId="049B1D44" w:rsidR="001F5899" w:rsidRDefault="001F5899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        while (isRunning) {</w:t>
            </w:r>
          </w:p>
          <w:p w14:paraId="4DBE7891" w14:textId="0C01E842" w:rsidR="007963B0" w:rsidRDefault="007963B0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 xml:space="preserve">            manager.execute(command);</w:t>
            </w:r>
          </w:p>
          <w:p w14:paraId="78714C54" w14:textId="4F3C1307" w:rsidR="00D25F4B" w:rsidRPr="007963B0" w:rsidRDefault="00D25F4B" w:rsidP="001F5899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 xml:space="preserve">            </w:t>
            </w:r>
            <w:r w:rsidRPr="007963B0">
              <w:rPr>
                <w:color w:val="385623" w:themeColor="accent6" w:themeShade="80"/>
                <w:sz w:val="18"/>
                <w:szCs w:val="18"/>
              </w:rPr>
              <w:t>// Add Employee</w:t>
            </w:r>
          </w:p>
          <w:p w14:paraId="35D06B1D" w14:textId="45FDAB26" w:rsidR="00D25F4B" w:rsidRPr="007963B0" w:rsidRDefault="00D25F4B" w:rsidP="00D25F4B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1, Peter Peterson, IT, Junior Java Developer, 1400.50</w:t>
            </w:r>
          </w:p>
          <w:p w14:paraId="2AE5D7FC" w14:textId="77777777" w:rsidR="00D25F4B" w:rsidRPr="007963B0" w:rsidRDefault="00D25F4B" w:rsidP="00D25F4B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Add Employee</w:t>
            </w:r>
          </w:p>
          <w:p w14:paraId="4E9BB1B7" w14:textId="315C8B77" w:rsidR="00D25F4B" w:rsidRPr="007963B0" w:rsidRDefault="00D25F4B" w:rsidP="00D25F4B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2, Ivan Ivanson, IT, Junior Front-End Developer, 1400.00</w:t>
            </w:r>
          </w:p>
          <w:p w14:paraId="4E90C723" w14:textId="62DAD77B" w:rsidR="00D25F4B" w:rsidRPr="007963B0" w:rsidRDefault="00D25F4B" w:rsidP="00D25F4B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Edit 1</w:t>
            </w:r>
          </w:p>
          <w:p w14:paraId="5F357343" w14:textId="629F7F1F" w:rsidR="00D25F4B" w:rsidRPr="007963B0" w:rsidRDefault="00D25F4B" w:rsidP="00D25F4B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Peter Peterson, IT, Java Developer, 2500.00</w:t>
            </w:r>
          </w:p>
          <w:p w14:paraId="5E82052B" w14:textId="154B2B2C" w:rsidR="00D25F4B" w:rsidRPr="007963B0" w:rsidRDefault="00D25F4B" w:rsidP="00D25F4B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List employees</w:t>
            </w:r>
          </w:p>
          <w:p w14:paraId="3D0D3ACE" w14:textId="6C210F85" w:rsidR="00D25F4B" w:rsidRPr="007963B0" w:rsidRDefault="00D25F4B" w:rsidP="00D25F4B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Search Department Marketing</w:t>
            </w:r>
          </w:p>
          <w:p w14:paraId="3B61795C" w14:textId="7FC3FAF1" w:rsidR="00D25F4B" w:rsidRPr="007963B0" w:rsidRDefault="00D25F4B" w:rsidP="00D25F4B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Search Id 1</w:t>
            </w:r>
          </w:p>
          <w:p w14:paraId="1C7EE617" w14:textId="0AB3244C" w:rsidR="00D25F4B" w:rsidRPr="007963B0" w:rsidRDefault="00D25F4B" w:rsidP="00D25F4B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Fire 1</w:t>
            </w:r>
          </w:p>
          <w:p w14:paraId="4ABBFAFF" w14:textId="49D2ED70" w:rsidR="00D25F4B" w:rsidRPr="007963B0" w:rsidRDefault="00D25F4B" w:rsidP="001F5899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Search Name </w:t>
            </w:r>
            <w:r w:rsidR="00605153">
              <w:rPr>
                <w:color w:val="385623" w:themeColor="accent6" w:themeShade="80"/>
                <w:sz w:val="18"/>
                <w:szCs w:val="18"/>
              </w:rPr>
              <w:t>Ivan</w:t>
            </w:r>
          </w:p>
          <w:p w14:paraId="6491659D" w14:textId="15395D8F" w:rsidR="00D25F4B" w:rsidRPr="007963B0" w:rsidRDefault="00D25F4B" w:rsidP="001F5899">
            <w:pPr>
              <w:pStyle w:val="Code0"/>
              <w:rPr>
                <w:color w:val="385623" w:themeColor="accent6" w:themeShade="80"/>
                <w:sz w:val="18"/>
                <w:szCs w:val="18"/>
              </w:rPr>
            </w:pPr>
            <w:r w:rsidRPr="007963B0">
              <w:rPr>
                <w:color w:val="385623" w:themeColor="accent6" w:themeShade="80"/>
                <w:sz w:val="18"/>
                <w:szCs w:val="18"/>
              </w:rPr>
              <w:t xml:space="preserve">            // Save &amp; Exit</w:t>
            </w:r>
          </w:p>
          <w:p w14:paraId="695A3025" w14:textId="77777777" w:rsidR="001F5899" w:rsidRPr="001F5899" w:rsidRDefault="001F5899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        }</w:t>
            </w:r>
          </w:p>
          <w:p w14:paraId="373E9869" w14:textId="77777777" w:rsidR="001F5899" w:rsidRPr="001F5899" w:rsidRDefault="001F5899" w:rsidP="001F5899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 xml:space="preserve">    }</w:t>
            </w:r>
          </w:p>
          <w:p w14:paraId="68A07EAE" w14:textId="3630E66A" w:rsidR="001F5899" w:rsidRPr="001F5899" w:rsidRDefault="001F5899" w:rsidP="00D25F4B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1F5899">
              <w:rPr>
                <w:color w:val="44546A" w:themeColor="text2"/>
                <w:sz w:val="18"/>
                <w:szCs w:val="18"/>
              </w:rPr>
              <w:t>}</w:t>
            </w:r>
          </w:p>
        </w:tc>
      </w:tr>
      <w:tr w:rsidR="00CE3146" w:rsidRPr="001F5899" w14:paraId="3091C138" w14:textId="77777777" w:rsidTr="001F5899">
        <w:tc>
          <w:tcPr>
            <w:tcW w:w="10710" w:type="dxa"/>
          </w:tcPr>
          <w:p w14:paraId="22B52A0F" w14:textId="6088BF89" w:rsidR="00CE3146" w:rsidRDefault="00CE3146" w:rsidP="00CE3146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lastRenderedPageBreak/>
              <w:t>example csv</w:t>
            </w:r>
          </w:p>
          <w:p w14:paraId="0BF6FD15" w14:textId="1B0D1F2D" w:rsidR="00CE3146" w:rsidRPr="00CE3146" w:rsidRDefault="00CE3146" w:rsidP="00CE3146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CE3146">
              <w:rPr>
                <w:color w:val="44546A" w:themeColor="text2"/>
                <w:sz w:val="18"/>
                <w:szCs w:val="18"/>
              </w:rPr>
              <w:t>Id,Name,StartDate,</w:t>
            </w:r>
            <w:r>
              <w:rPr>
                <w:color w:val="44546A" w:themeColor="text2"/>
                <w:sz w:val="18"/>
                <w:szCs w:val="18"/>
              </w:rPr>
              <w:t>EndDate,</w:t>
            </w:r>
            <w:r w:rsidRPr="00CE3146">
              <w:rPr>
                <w:color w:val="44546A" w:themeColor="text2"/>
                <w:sz w:val="18"/>
                <w:szCs w:val="18"/>
              </w:rPr>
              <w:t>Department,Role,Salary</w:t>
            </w:r>
          </w:p>
          <w:p w14:paraId="4646BE1F" w14:textId="77777777" w:rsidR="00CE3146" w:rsidRDefault="00CE3146" w:rsidP="00CE3146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 w:rsidRPr="00CE3146">
              <w:rPr>
                <w:color w:val="44546A" w:themeColor="text2"/>
                <w:sz w:val="18"/>
                <w:szCs w:val="18"/>
              </w:rPr>
              <w:t>55,Joseph Josephson,1980-05-20,</w:t>
            </w:r>
            <w:r>
              <w:rPr>
                <w:color w:val="44546A" w:themeColor="text2"/>
                <w:sz w:val="18"/>
                <w:szCs w:val="18"/>
              </w:rPr>
              <w:t>null,</w:t>
            </w:r>
            <w:r w:rsidRPr="00CE3146">
              <w:rPr>
                <w:color w:val="44546A" w:themeColor="text2"/>
                <w:sz w:val="18"/>
                <w:szCs w:val="18"/>
              </w:rPr>
              <w:t>IT,Junior Developer,2000.15</w:t>
            </w:r>
          </w:p>
          <w:p w14:paraId="0B6B5B14" w14:textId="1F21B49C" w:rsidR="006F4F0A" w:rsidRDefault="006F4F0A" w:rsidP="00CE3146">
            <w:pPr>
              <w:pStyle w:val="Code0"/>
              <w:rPr>
                <w:color w:val="44546A" w:themeColor="text2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>...</w:t>
            </w:r>
          </w:p>
        </w:tc>
      </w:tr>
    </w:tbl>
    <w:p w14:paraId="4AF5E13F" w14:textId="57DB8F25" w:rsidR="00A409C0" w:rsidRPr="001F5899" w:rsidRDefault="001F5899" w:rsidP="001F5899">
      <w:pPr>
        <w:pStyle w:val="Code0"/>
        <w:rPr>
          <w:color w:val="44546A" w:themeColor="text2"/>
        </w:rPr>
      </w:pPr>
      <w:r>
        <w:rPr>
          <w:color w:val="44546A" w:themeColor="text2"/>
        </w:rPr>
        <w:t>Good luck and have fun!</w:t>
      </w:r>
    </w:p>
    <w:sectPr w:rsidR="00A409C0" w:rsidRPr="001F5899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F6D0E" w14:textId="77777777" w:rsidR="00DA25DE" w:rsidRDefault="00DA25DE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18FFC09" w14:textId="77777777" w:rsidR="00DA25DE" w:rsidRDefault="00DA25DE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33B60" w14:textId="77777777" w:rsidR="00DA25DE" w:rsidRDefault="00DA25DE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54CB8AD8" w14:textId="77777777" w:rsidR="00DA25DE" w:rsidRDefault="00DA25DE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E59C5"/>
    <w:multiLevelType w:val="multilevel"/>
    <w:tmpl w:val="5A8284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03308"/>
    <w:multiLevelType w:val="multilevel"/>
    <w:tmpl w:val="95C0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87774"/>
    <w:multiLevelType w:val="multilevel"/>
    <w:tmpl w:val="E5C0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4244E"/>
    <w:multiLevelType w:val="multilevel"/>
    <w:tmpl w:val="95C055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62BCC"/>
    <w:multiLevelType w:val="multilevel"/>
    <w:tmpl w:val="B8F6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C73115"/>
    <w:multiLevelType w:val="multilevel"/>
    <w:tmpl w:val="4AC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E96FB7"/>
    <w:multiLevelType w:val="multilevel"/>
    <w:tmpl w:val="95C055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C5429"/>
    <w:multiLevelType w:val="hybridMultilevel"/>
    <w:tmpl w:val="82CE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B4DE4"/>
    <w:multiLevelType w:val="multilevel"/>
    <w:tmpl w:val="95C055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76A84"/>
    <w:multiLevelType w:val="multilevel"/>
    <w:tmpl w:val="4776D0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66065"/>
    <w:multiLevelType w:val="hybridMultilevel"/>
    <w:tmpl w:val="A2CA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34C2A"/>
    <w:multiLevelType w:val="hybridMultilevel"/>
    <w:tmpl w:val="730C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A040F"/>
    <w:multiLevelType w:val="multilevel"/>
    <w:tmpl w:val="E2A801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5670B"/>
    <w:multiLevelType w:val="multilevel"/>
    <w:tmpl w:val="E23CB3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42197C68"/>
    <w:multiLevelType w:val="hybridMultilevel"/>
    <w:tmpl w:val="0694C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175F1"/>
    <w:multiLevelType w:val="multilevel"/>
    <w:tmpl w:val="F18E82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7E1D0F"/>
    <w:multiLevelType w:val="hybridMultilevel"/>
    <w:tmpl w:val="0DC8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138CF"/>
    <w:multiLevelType w:val="hybridMultilevel"/>
    <w:tmpl w:val="558E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95FC1"/>
    <w:multiLevelType w:val="multilevel"/>
    <w:tmpl w:val="8ECC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90FAF"/>
    <w:multiLevelType w:val="hybridMultilevel"/>
    <w:tmpl w:val="C3F04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5E1FA5"/>
    <w:multiLevelType w:val="multilevel"/>
    <w:tmpl w:val="83D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06175F"/>
    <w:multiLevelType w:val="multilevel"/>
    <w:tmpl w:val="76D415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13C98"/>
    <w:multiLevelType w:val="hybridMultilevel"/>
    <w:tmpl w:val="A70A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1595">
    <w:abstractNumId w:val="10"/>
  </w:num>
  <w:num w:numId="2" w16cid:durableId="489490164">
    <w:abstractNumId w:val="2"/>
  </w:num>
  <w:num w:numId="3" w16cid:durableId="1618634638">
    <w:abstractNumId w:val="22"/>
  </w:num>
  <w:num w:numId="4" w16cid:durableId="1982073365">
    <w:abstractNumId w:val="9"/>
  </w:num>
  <w:num w:numId="5" w16cid:durableId="361398178">
    <w:abstractNumId w:val="13"/>
  </w:num>
  <w:num w:numId="6" w16cid:durableId="1779325090">
    <w:abstractNumId w:val="0"/>
  </w:num>
  <w:num w:numId="7" w16cid:durableId="145435785">
    <w:abstractNumId w:val="4"/>
  </w:num>
  <w:num w:numId="8" w16cid:durableId="1289702270">
    <w:abstractNumId w:val="16"/>
  </w:num>
  <w:num w:numId="9" w16cid:durableId="1882093250">
    <w:abstractNumId w:val="21"/>
  </w:num>
  <w:num w:numId="10" w16cid:durableId="855195802">
    <w:abstractNumId w:val="5"/>
  </w:num>
  <w:num w:numId="11" w16cid:durableId="566494856">
    <w:abstractNumId w:val="19"/>
  </w:num>
  <w:num w:numId="12" w16cid:durableId="250089200">
    <w:abstractNumId w:val="15"/>
  </w:num>
  <w:num w:numId="13" w16cid:durableId="1142188268">
    <w:abstractNumId w:val="20"/>
  </w:num>
  <w:num w:numId="14" w16cid:durableId="1359351584">
    <w:abstractNumId w:val="14"/>
  </w:num>
  <w:num w:numId="15" w16cid:durableId="962731788">
    <w:abstractNumId w:val="1"/>
  </w:num>
  <w:num w:numId="16" w16cid:durableId="1028292339">
    <w:abstractNumId w:val="3"/>
  </w:num>
  <w:num w:numId="17" w16cid:durableId="327483692">
    <w:abstractNumId w:val="6"/>
  </w:num>
  <w:num w:numId="18" w16cid:durableId="341322080">
    <w:abstractNumId w:val="8"/>
  </w:num>
  <w:num w:numId="19" w16cid:durableId="1290746785">
    <w:abstractNumId w:val="18"/>
  </w:num>
  <w:num w:numId="20" w16cid:durableId="1003626706">
    <w:abstractNumId w:val="17"/>
  </w:num>
  <w:num w:numId="21" w16cid:durableId="1654488790">
    <w:abstractNumId w:val="11"/>
  </w:num>
  <w:num w:numId="22" w16cid:durableId="151484728">
    <w:abstractNumId w:val="7"/>
  </w:num>
  <w:num w:numId="23" w16cid:durableId="1988440008">
    <w:abstractNumId w:val="12"/>
  </w:num>
  <w:num w:numId="24" w16cid:durableId="826021934">
    <w:abstractNumId w:val="23"/>
  </w:num>
  <w:num w:numId="25" w16cid:durableId="208660558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0277F"/>
    <w:rsid w:val="00026934"/>
    <w:rsid w:val="000337DD"/>
    <w:rsid w:val="0003786F"/>
    <w:rsid w:val="00044E62"/>
    <w:rsid w:val="000609E1"/>
    <w:rsid w:val="00084CB5"/>
    <w:rsid w:val="0009665A"/>
    <w:rsid w:val="00096BFD"/>
    <w:rsid w:val="000D6227"/>
    <w:rsid w:val="000F39EE"/>
    <w:rsid w:val="00110929"/>
    <w:rsid w:val="001250EC"/>
    <w:rsid w:val="001279A7"/>
    <w:rsid w:val="00163414"/>
    <w:rsid w:val="00166336"/>
    <w:rsid w:val="001772E3"/>
    <w:rsid w:val="00182735"/>
    <w:rsid w:val="0019161F"/>
    <w:rsid w:val="001A5993"/>
    <w:rsid w:val="001F5899"/>
    <w:rsid w:val="0021216C"/>
    <w:rsid w:val="002158D8"/>
    <w:rsid w:val="00223CBD"/>
    <w:rsid w:val="00224329"/>
    <w:rsid w:val="00246735"/>
    <w:rsid w:val="00252771"/>
    <w:rsid w:val="00261B13"/>
    <w:rsid w:val="00267095"/>
    <w:rsid w:val="00283F4D"/>
    <w:rsid w:val="002928C8"/>
    <w:rsid w:val="002A3478"/>
    <w:rsid w:val="002A3535"/>
    <w:rsid w:val="002C533A"/>
    <w:rsid w:val="002F6EE8"/>
    <w:rsid w:val="00323286"/>
    <w:rsid w:val="00336990"/>
    <w:rsid w:val="00357C94"/>
    <w:rsid w:val="003E0487"/>
    <w:rsid w:val="00433932"/>
    <w:rsid w:val="00433B3A"/>
    <w:rsid w:val="00434B11"/>
    <w:rsid w:val="004438CD"/>
    <w:rsid w:val="00445132"/>
    <w:rsid w:val="00463FF6"/>
    <w:rsid w:val="004A7CFE"/>
    <w:rsid w:val="004B2AE6"/>
    <w:rsid w:val="004B6791"/>
    <w:rsid w:val="004C5295"/>
    <w:rsid w:val="004F0497"/>
    <w:rsid w:val="004F5CEC"/>
    <w:rsid w:val="00574AF7"/>
    <w:rsid w:val="00587C73"/>
    <w:rsid w:val="005A226D"/>
    <w:rsid w:val="005C51EB"/>
    <w:rsid w:val="005E47E8"/>
    <w:rsid w:val="00603126"/>
    <w:rsid w:val="00605153"/>
    <w:rsid w:val="006111C7"/>
    <w:rsid w:val="00615A7B"/>
    <w:rsid w:val="00637A2D"/>
    <w:rsid w:val="006426C1"/>
    <w:rsid w:val="00683BD8"/>
    <w:rsid w:val="00695342"/>
    <w:rsid w:val="00695FFE"/>
    <w:rsid w:val="006A1346"/>
    <w:rsid w:val="006A551F"/>
    <w:rsid w:val="006E3114"/>
    <w:rsid w:val="006F0845"/>
    <w:rsid w:val="006F4F0A"/>
    <w:rsid w:val="007079E0"/>
    <w:rsid w:val="0072337A"/>
    <w:rsid w:val="00724CA7"/>
    <w:rsid w:val="00744A6B"/>
    <w:rsid w:val="00760A5C"/>
    <w:rsid w:val="00780636"/>
    <w:rsid w:val="007824E5"/>
    <w:rsid w:val="007963B0"/>
    <w:rsid w:val="007F144A"/>
    <w:rsid w:val="00804D82"/>
    <w:rsid w:val="008166FB"/>
    <w:rsid w:val="00820263"/>
    <w:rsid w:val="00833393"/>
    <w:rsid w:val="00833A54"/>
    <w:rsid w:val="0083685F"/>
    <w:rsid w:val="00836915"/>
    <w:rsid w:val="008466AA"/>
    <w:rsid w:val="00854D26"/>
    <w:rsid w:val="008562C2"/>
    <w:rsid w:val="00875D71"/>
    <w:rsid w:val="0087635C"/>
    <w:rsid w:val="008A2853"/>
    <w:rsid w:val="008A44FE"/>
    <w:rsid w:val="008B4EB7"/>
    <w:rsid w:val="008E468D"/>
    <w:rsid w:val="00935E3D"/>
    <w:rsid w:val="00967A90"/>
    <w:rsid w:val="00982032"/>
    <w:rsid w:val="0099366A"/>
    <w:rsid w:val="009B3DA7"/>
    <w:rsid w:val="009C7514"/>
    <w:rsid w:val="00A12583"/>
    <w:rsid w:val="00A30ABC"/>
    <w:rsid w:val="00A31355"/>
    <w:rsid w:val="00A409C0"/>
    <w:rsid w:val="00A413FE"/>
    <w:rsid w:val="00A448B7"/>
    <w:rsid w:val="00A5013E"/>
    <w:rsid w:val="00A61DB3"/>
    <w:rsid w:val="00A831D1"/>
    <w:rsid w:val="00A84F75"/>
    <w:rsid w:val="00AB05B9"/>
    <w:rsid w:val="00AB4096"/>
    <w:rsid w:val="00AB56EF"/>
    <w:rsid w:val="00AD1F55"/>
    <w:rsid w:val="00AF3BEB"/>
    <w:rsid w:val="00B13585"/>
    <w:rsid w:val="00B42D9A"/>
    <w:rsid w:val="00B529F8"/>
    <w:rsid w:val="00B53C4F"/>
    <w:rsid w:val="00B74B47"/>
    <w:rsid w:val="00B83238"/>
    <w:rsid w:val="00B83637"/>
    <w:rsid w:val="00B94F19"/>
    <w:rsid w:val="00BA2682"/>
    <w:rsid w:val="00BB1242"/>
    <w:rsid w:val="00BB2E66"/>
    <w:rsid w:val="00BF6184"/>
    <w:rsid w:val="00C04102"/>
    <w:rsid w:val="00C2141E"/>
    <w:rsid w:val="00C36A85"/>
    <w:rsid w:val="00C8571B"/>
    <w:rsid w:val="00C85B2B"/>
    <w:rsid w:val="00CB425B"/>
    <w:rsid w:val="00CC4D46"/>
    <w:rsid w:val="00CE3146"/>
    <w:rsid w:val="00D1385E"/>
    <w:rsid w:val="00D25F4B"/>
    <w:rsid w:val="00D5503B"/>
    <w:rsid w:val="00D642C3"/>
    <w:rsid w:val="00D65610"/>
    <w:rsid w:val="00D66986"/>
    <w:rsid w:val="00DA25DE"/>
    <w:rsid w:val="00DA4EE0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EA72AF"/>
    <w:rsid w:val="00F056B1"/>
    <w:rsid w:val="00F460BB"/>
    <w:rsid w:val="00F4747E"/>
    <w:rsid w:val="00F94AA4"/>
    <w:rsid w:val="00FD0299"/>
    <w:rsid w:val="00FD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AF"/>
    <w:pPr>
      <w:keepNext/>
      <w:keepLines/>
      <w:spacing w:before="80" w:after="0" w:line="276" w:lineRule="auto"/>
      <w:outlineLvl w:val="4"/>
    </w:pPr>
    <w:rPr>
      <w:rFonts w:asciiTheme="minorHAnsi" w:eastAsiaTheme="majorEastAsia" w:hAnsiTheme="minorHAnsi" w:cstheme="majorBidi"/>
      <w:b/>
      <w:color w:val="B2500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83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027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AF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AF"/>
    <w:pPr>
      <w:spacing w:before="80"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AF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EA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A72AF"/>
    <w:rPr>
      <w:b/>
      <w:bCs/>
    </w:rPr>
  </w:style>
  <w:style w:type="paragraph" w:customStyle="1" w:styleId="Code0">
    <w:name w:val="Code"/>
    <w:basedOn w:val="Normal"/>
    <w:link w:val="CodeChar0"/>
    <w:qFormat/>
    <w:rsid w:val="00EA72AF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EA72AF"/>
    <w:rPr>
      <w:rFonts w:ascii="Consolas" w:hAnsi="Consolas"/>
      <w:b/>
      <w:noProof/>
      <w:lang w:val="en-US"/>
    </w:rPr>
  </w:style>
  <w:style w:type="character" w:customStyle="1" w:styleId="tgc">
    <w:name w:val="_tgc"/>
    <w:basedOn w:val="DefaultParagraphFont"/>
    <w:rsid w:val="00EA72AF"/>
  </w:style>
  <w:style w:type="paragraph" w:customStyle="1" w:styleId="Index">
    <w:name w:val="Index"/>
    <w:basedOn w:val="Normal"/>
    <w:qFormat/>
    <w:rsid w:val="00EA72AF"/>
    <w:pPr>
      <w:suppressLineNumbers/>
      <w:spacing w:after="200" w:line="276" w:lineRule="auto"/>
    </w:pPr>
    <w:rPr>
      <w:rFonts w:asciiTheme="minorHAnsi" w:hAnsiTheme="minorHAnsi" w:cs="FreeSans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A72AF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A72AF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72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AF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1250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963B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963B0"/>
  </w:style>
  <w:style w:type="character" w:customStyle="1" w:styleId="w">
    <w:name w:val="w"/>
    <w:basedOn w:val="DefaultParagraphFont"/>
    <w:rsid w:val="007963B0"/>
  </w:style>
  <w:style w:type="character" w:customStyle="1" w:styleId="nt">
    <w:name w:val="nt"/>
    <w:basedOn w:val="DefaultParagraphFont"/>
    <w:rsid w:val="007963B0"/>
  </w:style>
  <w:style w:type="character" w:customStyle="1" w:styleId="mi">
    <w:name w:val="mi"/>
    <w:basedOn w:val="DefaultParagraphFont"/>
    <w:rsid w:val="007963B0"/>
  </w:style>
  <w:style w:type="character" w:customStyle="1" w:styleId="s2">
    <w:name w:val="s2"/>
    <w:basedOn w:val="DefaultParagraphFont"/>
    <w:rsid w:val="007963B0"/>
  </w:style>
  <w:style w:type="character" w:customStyle="1" w:styleId="kc">
    <w:name w:val="kc"/>
    <w:basedOn w:val="DefaultParagraphFont"/>
    <w:rsid w:val="0079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536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6</cp:revision>
  <cp:lastPrinted>2023-02-01T10:01:00Z</cp:lastPrinted>
  <dcterms:created xsi:type="dcterms:W3CDTF">2023-11-10T12:17:00Z</dcterms:created>
  <dcterms:modified xsi:type="dcterms:W3CDTF">2024-07-12T22:24:00Z</dcterms:modified>
  <cp:category/>
</cp:coreProperties>
</file>