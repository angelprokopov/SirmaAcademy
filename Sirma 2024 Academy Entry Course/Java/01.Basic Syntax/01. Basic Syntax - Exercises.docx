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79DD89ED" w:rsidR="00434B11" w:rsidRPr="00857CCB" w:rsidRDefault="00434B11" w:rsidP="00BB56A0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857CCB">
        <w:rPr>
          <w:color w:val="44546A" w:themeColor="text2"/>
          <w:sz w:val="72"/>
          <w:szCs w:val="72"/>
          <w:lang w:val="en"/>
        </w:rPr>
        <w:t>Basic Syntax 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5EAC7A7" w14:textId="4A2B32FA" w:rsidR="00857CCB" w:rsidRPr="00857CCB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857CCB">
            <w:rPr>
              <w:color w:val="44546A" w:themeColor="text2"/>
              <w:lang w:val="en"/>
            </w:rPr>
            <w:fldChar w:fldCharType="begin"/>
          </w:r>
          <w:r w:rsidRPr="00857CCB">
            <w:rPr>
              <w:color w:val="44546A" w:themeColor="text2"/>
              <w:lang w:val="en"/>
            </w:rPr>
            <w:instrText xml:space="preserve"> TOC \o "1-3" \h \z \u </w:instrText>
          </w:r>
          <w:r w:rsidRPr="00857CCB">
            <w:rPr>
              <w:color w:val="44546A" w:themeColor="text2"/>
              <w:lang w:val="en"/>
            </w:rPr>
            <w:fldChar w:fldCharType="separate"/>
          </w:r>
          <w:hyperlink w:anchor="_Toc144699366" w:history="1">
            <w:r w:rsidR="00857CCB" w:rsidRPr="00857CCB">
              <w:rPr>
                <w:rStyle w:val="Hyperlink"/>
                <w:noProof/>
                <w:color w:val="44546A" w:themeColor="text2"/>
              </w:rPr>
              <w:t>1.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Create new project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_Toc144699366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AFA1E79" w14:textId="112437CB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7" w:history="1">
            <w:r w:rsidR="00857CCB" w:rsidRPr="00857CCB">
              <w:rPr>
                <w:rStyle w:val="Hyperlink"/>
                <w:noProof/>
                <w:color w:val="44546A" w:themeColor="text2"/>
              </w:rPr>
              <w:t>2.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First Program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_Toc144699367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2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86FD968" w14:textId="46C847AF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8" w:history="1">
            <w:r w:rsidR="00857CCB" w:rsidRPr="00857CCB">
              <w:rPr>
                <w:rStyle w:val="Hyperlink"/>
                <w:noProof/>
                <w:color w:val="44546A" w:themeColor="text2"/>
              </w:rPr>
              <w:t>3.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Different data types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_Toc144699368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3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5F42F44" w14:textId="16390E4D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9" w:history="1">
            <w:r w:rsidR="00857CCB" w:rsidRPr="00857CCB">
              <w:rPr>
                <w:rStyle w:val="Hyperlink"/>
                <w:noProof/>
                <w:color w:val="44546A" w:themeColor="text2"/>
              </w:rPr>
              <w:t>4.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Read User Input - Name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_Toc144699369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3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3C61E4A" w14:textId="135B630F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0" w:history="1">
            <w:r w:rsidR="00857CCB" w:rsidRPr="00857CCB">
              <w:rPr>
                <w:rStyle w:val="Hyperlink"/>
                <w:noProof/>
                <w:color w:val="44546A" w:themeColor="text2"/>
              </w:rPr>
              <w:t>5.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Read different data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_Toc144699370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4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84EDE0" w14:textId="4C6FED60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1" w:history="1">
            <w:r w:rsidR="00857CCB" w:rsidRPr="00857CCB">
              <w:rPr>
                <w:rStyle w:val="Hyperlink"/>
                <w:noProof/>
                <w:color w:val="44546A" w:themeColor="text2"/>
              </w:rPr>
              <w:t>6.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Printing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_Toc144699371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5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0A680EC" w14:textId="22A62DA0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2" w:history="1">
            <w:r w:rsidR="00857CCB" w:rsidRPr="00857CCB">
              <w:rPr>
                <w:rStyle w:val="Hyperlink"/>
                <w:noProof/>
                <w:color w:val="44546A" w:themeColor="text2"/>
              </w:rPr>
              <w:t>7.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Weather Forecast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_Toc144699372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5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EAC8959" w14:textId="53258762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3" w:history="1">
            <w:r w:rsidR="00857CCB" w:rsidRPr="00857CCB">
              <w:rPr>
                <w:rStyle w:val="Hyperlink"/>
                <w:noProof/>
                <w:color w:val="44546A" w:themeColor="text2"/>
              </w:rPr>
              <w:t>8.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Kilometers to Miles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_Toc144699373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6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1DC3DF" w14:textId="070DE985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4" w:history="1">
            <w:r w:rsidR="00857CCB" w:rsidRPr="00857CCB">
              <w:rPr>
                <w:rStyle w:val="Hyperlink"/>
                <w:noProof/>
                <w:color w:val="44546A" w:themeColor="text2"/>
              </w:rPr>
              <w:t>9.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Calculate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_Toc144699374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6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F00B40" w14:textId="4FF79AD4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5" w:history="1">
            <w:r w:rsidR="00857CCB" w:rsidRPr="00857CCB">
              <w:rPr>
                <w:rStyle w:val="Hyperlink"/>
                <w:noProof/>
                <w:color w:val="44546A" w:themeColor="text2"/>
              </w:rPr>
              <w:t>10.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Time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_Toc144699375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6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FEC9883" w14:textId="42097C7B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6" w:history="1">
            <w:r w:rsidR="00857CCB" w:rsidRPr="00857CCB">
              <w:rPr>
                <w:rStyle w:val="Hyperlink"/>
                <w:noProof/>
                <w:color w:val="44546A" w:themeColor="text2"/>
              </w:rPr>
              <w:t>11.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Speed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_Toc144699376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7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A3BE5E" w14:textId="2A165251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7" w:history="1">
            <w:r w:rsidR="00857CCB" w:rsidRPr="00857CCB">
              <w:rPr>
                <w:rStyle w:val="Hyperlink"/>
                <w:noProof/>
                <w:color w:val="44546A" w:themeColor="text2"/>
              </w:rPr>
              <w:t>12.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Painting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_Toc144699377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7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CB01C1" w14:textId="5BCAF687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8" w:history="1">
            <w:r w:rsidR="00857CCB" w:rsidRPr="00857CCB">
              <w:rPr>
                <w:rStyle w:val="Hyperlink"/>
                <w:noProof/>
                <w:color w:val="44546A" w:themeColor="text2"/>
              </w:rPr>
              <w:t>13.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Office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_Toc144699378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8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D0F0847" w14:textId="79222BB0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9" w:history="1">
            <w:r w:rsidR="00857CCB" w:rsidRPr="00857CCB">
              <w:rPr>
                <w:rStyle w:val="Hyperlink"/>
                <w:noProof/>
                <w:color w:val="44546A" w:themeColor="text2"/>
              </w:rPr>
              <w:t>14.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Journey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_Toc144699379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8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4BD6A59" w14:textId="4474B5C2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0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Body Mass Index (BMI)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_Toc144699380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8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1A5E187" w14:textId="56654233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1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Water Consumption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_Toc144699381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9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3C9C1FF" w14:textId="50E8EA39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2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Electricity Bill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_Toc144699382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9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243831" w14:textId="39F9637C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3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Average Speed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_Toc144699383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10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E8C80A5" w14:textId="24D2D77E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4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Fuel Efficiency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_Toc144699384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10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F3039C5" w14:textId="6B06280B" w:rsidR="00857CCB" w:rsidRPr="00857CCB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5" w:history="1"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Circle Circumference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_Toc144699385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10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18250FEA" w:rsidR="007F144A" w:rsidRPr="00857CCB" w:rsidRDefault="00434B11" w:rsidP="00BB56A0">
          <w:pPr>
            <w:rPr>
              <w:color w:val="44546A" w:themeColor="text2"/>
            </w:rPr>
          </w:pPr>
          <w:r w:rsidRPr="00857CCB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3043EAC" w14:textId="63F428E7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0" w:name="_Toc144699366"/>
      <w:r w:rsidRPr="00857CCB">
        <w:rPr>
          <w:color w:val="44546A" w:themeColor="text2"/>
          <w:lang w:val="en"/>
        </w:rPr>
        <w:t>Create new project</w:t>
      </w:r>
      <w:bookmarkEnd w:id="0"/>
    </w:p>
    <w:p w14:paraId="74E52186" w14:textId="77777777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Start IntelliJ Idea</w:t>
      </w:r>
    </w:p>
    <w:p w14:paraId="1544181B" w14:textId="602188B6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From the menu, select "New Project":</w:t>
      </w:r>
    </w:p>
    <w:p w14:paraId="705D7230" w14:textId="01869359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61D0C6" wp14:editId="565672F7">
                <wp:simplePos x="0" y="0"/>
                <wp:positionH relativeFrom="column">
                  <wp:posOffset>1882775</wp:posOffset>
                </wp:positionH>
                <wp:positionV relativeFrom="paragraph">
                  <wp:posOffset>64135</wp:posOffset>
                </wp:positionV>
                <wp:extent cx="720090" cy="776605"/>
                <wp:effectExtent l="19050" t="19050" r="22860" b="23495"/>
                <wp:wrapNone/>
                <wp:docPr id="20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86BB3D-956B-4F5D-B676-1C05DA887E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76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80BE" id="Rectangle 25" o:spid="_x0000_s1026" style="position:absolute;margin-left:148.25pt;margin-top:5.05pt;width:56.7pt;height:6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</w:rPr>
        <w:drawing>
          <wp:inline distT="0" distB="0" distL="0" distR="0" wp14:anchorId="785016E8" wp14:editId="692407DD">
            <wp:extent cx="2781300" cy="902377"/>
            <wp:effectExtent l="0" t="0" r="0" b="0"/>
            <wp:docPr id="27803518" name="Picture 1" descr="A computer screen shot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3518" name="Picture 1" descr="A computer screen shot of a fol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2" cy="9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9C7" w14:textId="1834CD4B" w:rsidR="00434B11" w:rsidRPr="00857CCB" w:rsidRDefault="00B83637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Name you project and select the Java Version</w:t>
      </w:r>
    </w:p>
    <w:p w14:paraId="2212265C" w14:textId="4033EEE5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6643D3" wp14:editId="6093F1B3">
                <wp:simplePos x="0" y="0"/>
                <wp:positionH relativeFrom="column">
                  <wp:posOffset>3139440</wp:posOffset>
                </wp:positionH>
                <wp:positionV relativeFrom="paragraph">
                  <wp:posOffset>426720</wp:posOffset>
                </wp:positionV>
                <wp:extent cx="935990" cy="148590"/>
                <wp:effectExtent l="19050" t="19050" r="16510" b="22860"/>
                <wp:wrapNone/>
                <wp:docPr id="5225220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8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7393" id="Rectangle 23" o:spid="_x0000_s1026" style="position:absolute;margin-left:247.2pt;margin-top:33.6pt;width:73.7pt;height:11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" filled="f" strokecolor="#ed7d31 [3205]" strokeweight="2.25pt"/>
            </w:pict>
          </mc:Fallback>
        </mc:AlternateContent>
      </w:r>
      <w:r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04693C" wp14:editId="1DB6B050">
                <wp:simplePos x="0" y="0"/>
                <wp:positionH relativeFrom="column">
                  <wp:posOffset>869315</wp:posOffset>
                </wp:positionH>
                <wp:positionV relativeFrom="paragraph">
                  <wp:posOffset>484505</wp:posOffset>
                </wp:positionV>
                <wp:extent cx="935990" cy="148590"/>
                <wp:effectExtent l="19050" t="19050" r="16510" b="22860"/>
                <wp:wrapNone/>
                <wp:docPr id="11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8AD30-4B44-4BB5-A20A-B36220827A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8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3CCB" id="Rectangle 23" o:spid="_x0000_s1026" style="position:absolute;margin-left:68.45pt;margin-top:38.15pt;width:73.7pt;height:1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4610DE" wp14:editId="4416C1FD">
                <wp:simplePos x="0" y="0"/>
                <wp:positionH relativeFrom="column">
                  <wp:posOffset>2438400</wp:posOffset>
                </wp:positionH>
                <wp:positionV relativeFrom="paragraph">
                  <wp:posOffset>1885950</wp:posOffset>
                </wp:positionV>
                <wp:extent cx="2640330" cy="316230"/>
                <wp:effectExtent l="19050" t="19050" r="26670" b="26670"/>
                <wp:wrapNone/>
                <wp:docPr id="1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9D65C-53B4-4C6E-A2B8-D085484F6C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489C" id="Rectangle 22" o:spid="_x0000_s1026" style="position:absolute;margin-left:192pt;margin-top:148.5pt;width:207.9pt;height:24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</w:rPr>
        <w:drawing>
          <wp:inline distT="0" distB="0" distL="0" distR="0" wp14:anchorId="09118359" wp14:editId="7CF7DCC9">
            <wp:extent cx="4759960" cy="3157049"/>
            <wp:effectExtent l="0" t="0" r="2540" b="5715"/>
            <wp:docPr id="138422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4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339" cy="31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AAC" w14:textId="26A9DB6F" w:rsidR="00B83637" w:rsidRPr="00857CCB" w:rsidRDefault="00B83637" w:rsidP="00BB56A0">
      <w:pPr>
        <w:pStyle w:val="Info2"/>
        <w:spacing w:after="60"/>
        <w:rPr>
          <w:rFonts w:ascii="Verdana" w:hAnsi="Verdana"/>
        </w:rPr>
      </w:pPr>
    </w:p>
    <w:p w14:paraId="0A26DC36" w14:textId="77777777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Our new project is ready:</w:t>
      </w:r>
    </w:p>
    <w:p w14:paraId="0FDAB48C" w14:textId="43596047" w:rsidR="00434B11" w:rsidRPr="00857CCB" w:rsidRDefault="00B83637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drawing>
          <wp:inline distT="0" distB="0" distL="0" distR="0" wp14:anchorId="56CF62CD" wp14:editId="474B2A1C">
            <wp:extent cx="5791200" cy="2451408"/>
            <wp:effectExtent l="0" t="0" r="0" b="6350"/>
            <wp:docPr id="11413832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32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36" cy="24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29C9" w14:textId="77777777" w:rsidR="00434B11" w:rsidRPr="00857CCB" w:rsidRDefault="00434B11" w:rsidP="00BB56A0">
      <w:pPr>
        <w:rPr>
          <w:color w:val="44546A" w:themeColor="text2"/>
        </w:rPr>
      </w:pPr>
    </w:p>
    <w:p w14:paraId="5F31D6BE" w14:textId="743658A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" w:name="_Toc144699367"/>
      <w:r w:rsidRPr="00857CCB">
        <w:rPr>
          <w:color w:val="44546A" w:themeColor="text2"/>
          <w:lang w:val="en"/>
        </w:rPr>
        <w:t>First Program</w:t>
      </w:r>
      <w:bookmarkEnd w:id="1"/>
    </w:p>
    <w:p w14:paraId="16083368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prints "Hello, world!".</w:t>
      </w:r>
    </w:p>
    <w:p w14:paraId="53A8E456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Between the opening and closing shape brackets of the "main" method, type the print command.</w:t>
      </w:r>
    </w:p>
    <w:p w14:paraId="114CA2FE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 the brackets of the command, in quotation marks write – "Hello, world!"</w:t>
      </w:r>
    </w:p>
    <w:p w14:paraId="4415A564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Start the program with "Ctr + Shift + F10" or by clicking on a right mouse button on an empty field of the text editor – Run 'Main'</w:t>
      </w:r>
    </w:p>
    <w:p w14:paraId="22925979" w14:textId="20973AC6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lastRenderedPageBreak/>
        <w:drawing>
          <wp:inline distT="0" distB="0" distL="0" distR="0" wp14:anchorId="64B67766" wp14:editId="6DB8BD2A">
            <wp:extent cx="5123717" cy="1973580"/>
            <wp:effectExtent l="0" t="0" r="1270" b="7620"/>
            <wp:docPr id="727507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749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659" cy="19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816" w14:textId="67A65C7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2" w:name="_Toc144699368"/>
      <w:r w:rsidRPr="00857CCB">
        <w:rPr>
          <w:color w:val="44546A" w:themeColor="text2"/>
          <w:lang w:val="en"/>
        </w:rPr>
        <w:t>Different data types</w:t>
      </w:r>
      <w:bookmarkEnd w:id="2"/>
    </w:p>
    <w:p w14:paraId="1676A837" w14:textId="77777777" w:rsidR="00434B11" w:rsidRPr="00857CCB" w:rsidRDefault="00434B11" w:rsidP="00BB56A0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an int type variable to which you assign a value of 100. Print the value of the variable.</w:t>
      </w:r>
    </w:p>
    <w:p w14:paraId="7CAC96CB" w14:textId="77777777" w:rsidR="00875D71" w:rsidRPr="00857CCB" w:rsidRDefault="00434B11" w:rsidP="00BB56A0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variable of type "double" to which you assign a value of 3.15. Print the value of the variable.</w:t>
      </w:r>
    </w:p>
    <w:p w14:paraId="4980898D" w14:textId="729FEF4F" w:rsidR="00434B11" w:rsidRPr="00857CCB" w:rsidRDefault="00875D71" w:rsidP="00BB56A0">
      <w:pPr>
        <w:spacing w:line="276" w:lineRule="auto"/>
        <w:jc w:val="center"/>
        <w:rPr>
          <w:color w:val="44546A" w:themeColor="text2"/>
        </w:rPr>
      </w:pPr>
      <w:r w:rsidRPr="00857CCB">
        <w:rPr>
          <w:color w:val="44546A" w:themeColor="text2"/>
          <w:lang w:val="en"/>
        </w:rPr>
        <w:br/>
      </w:r>
      <w:r w:rsidRPr="00857CCB">
        <w:rPr>
          <w:noProof/>
          <w:color w:val="44546A" w:themeColor="text2"/>
        </w:rPr>
        <w:drawing>
          <wp:inline distT="0" distB="0" distL="0" distR="0" wp14:anchorId="4DF132B7" wp14:editId="4BB15A61">
            <wp:extent cx="5124548" cy="3611880"/>
            <wp:effectExtent l="0" t="0" r="0" b="7620"/>
            <wp:docPr id="146444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23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92" cy="36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536" w14:textId="64D55839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3" w:name="_Toc144699369"/>
      <w:r w:rsidRPr="00857CCB">
        <w:rPr>
          <w:color w:val="44546A" w:themeColor="text2"/>
          <w:lang w:val="en"/>
        </w:rPr>
        <w:t>Read User Input - Name</w:t>
      </w:r>
      <w:bookmarkEnd w:id="3"/>
    </w:p>
    <w:p w14:paraId="473BC676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a name (text) from the console and then prints it.</w:t>
      </w:r>
    </w:p>
    <w:p w14:paraId="5B3981A5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data reader – Scanner.</w:t>
      </w:r>
    </w:p>
    <w:p w14:paraId="482F7C8B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variable of type String and assign it the value that will be entered on the console.</w:t>
      </w:r>
    </w:p>
    <w:p w14:paraId="60C9C606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lastRenderedPageBreak/>
        <w:t>Print by calling the name of the variable.</w:t>
      </w:r>
    </w:p>
    <w:p w14:paraId="37BEB2BD" w14:textId="1D62B503" w:rsidR="00434B11" w:rsidRPr="00857CCB" w:rsidRDefault="00DC643F" w:rsidP="00BB56A0">
      <w:pPr>
        <w:jc w:val="center"/>
        <w:rPr>
          <w:color w:val="44546A" w:themeColor="text2"/>
          <w:lang w:val="en-US"/>
        </w:rPr>
      </w:pPr>
      <w:r w:rsidRPr="00857CCB">
        <w:rPr>
          <w:noProof/>
          <w:color w:val="44546A" w:themeColor="text2"/>
        </w:rPr>
        <w:drawing>
          <wp:inline distT="0" distB="0" distL="0" distR="0" wp14:anchorId="6EC6E9BC" wp14:editId="1F13C31D">
            <wp:extent cx="5013483" cy="4274820"/>
            <wp:effectExtent l="0" t="0" r="0" b="0"/>
            <wp:docPr id="1651806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65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714" cy="43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EEE9" w14:textId="61CF329B" w:rsidR="00434B11" w:rsidRPr="00857CCB" w:rsidRDefault="00DC643F" w:rsidP="00BB56A0">
      <w:pPr>
        <w:pStyle w:val="Heading1"/>
        <w:ind w:left="0" w:firstLine="0"/>
        <w:rPr>
          <w:color w:val="44546A" w:themeColor="text2"/>
        </w:rPr>
      </w:pPr>
      <w:bookmarkStart w:id="4" w:name="_Toc144699370"/>
      <w:r w:rsidRPr="00857CCB">
        <w:rPr>
          <w:color w:val="44546A" w:themeColor="text2"/>
          <w:lang w:val="en"/>
        </w:rPr>
        <w:t>R</w:t>
      </w:r>
      <w:r w:rsidR="00434B11" w:rsidRPr="00857CCB">
        <w:rPr>
          <w:color w:val="44546A" w:themeColor="text2"/>
          <w:lang w:val="en"/>
        </w:rPr>
        <w:t>ead different data</w:t>
      </w:r>
      <w:bookmarkEnd w:id="4"/>
    </w:p>
    <w:p w14:paraId="5EC14678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the following data sequentially on separate lines:</w:t>
      </w:r>
    </w:p>
    <w:p w14:paraId="37B9641A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Text</w:t>
      </w:r>
    </w:p>
    <w:p w14:paraId="5E42129C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Symbol</w:t>
      </w:r>
    </w:p>
    <w:p w14:paraId="27D0CA5B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Integer</w:t>
      </w:r>
    </w:p>
    <w:p w14:paraId="0FEFDD2D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Real number</w:t>
      </w:r>
    </w:p>
    <w:p w14:paraId="0004D235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For each data type, create a separate variable and read from the console by a command corresponding to the specific type – String, char, int, double.</w:t>
      </w:r>
    </w:p>
    <w:p w14:paraId="5400D9F9" w14:textId="3D313361" w:rsidR="00434B11" w:rsidRPr="00857CCB" w:rsidRDefault="00DC643F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lastRenderedPageBreak/>
        <w:drawing>
          <wp:inline distT="0" distB="0" distL="0" distR="0" wp14:anchorId="238CED14" wp14:editId="21245818">
            <wp:extent cx="4381500" cy="3480093"/>
            <wp:effectExtent l="0" t="0" r="0" b="6350"/>
            <wp:docPr id="296002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00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709" cy="34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6D8" w14:textId="54C34231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5" w:name="_Toc144699371"/>
      <w:r w:rsidRPr="00857CCB">
        <w:rPr>
          <w:color w:val="44546A" w:themeColor="text2"/>
          <w:lang w:val="en"/>
        </w:rPr>
        <w:t>P</w:t>
      </w:r>
      <w:r w:rsidR="00434B11" w:rsidRPr="00857CCB">
        <w:rPr>
          <w:color w:val="44546A" w:themeColor="text2"/>
          <w:lang w:val="en"/>
        </w:rPr>
        <w:t>rinting</w:t>
      </w:r>
      <w:bookmarkEnd w:id="5"/>
    </w:p>
    <w:p w14:paraId="2D55FD2A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uses the data from task 5 and prints:</w:t>
      </w:r>
    </w:p>
    <w:p w14:paraId="56DDEEED" w14:textId="77777777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Each variable on a new line, in the order in which they are read.</w:t>
      </w:r>
    </w:p>
    <w:p w14:paraId="1B23DC8E" w14:textId="686815E0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All variables on one line (each in a separate command).</w:t>
      </w:r>
    </w:p>
    <w:p w14:paraId="760C1676" w14:textId="52602551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6" w:name="_Toc144699372"/>
      <w:r w:rsidRPr="00857CCB">
        <w:rPr>
          <w:color w:val="44546A" w:themeColor="text2"/>
          <w:lang w:val="en"/>
        </w:rPr>
        <w:t>Weather Forecast</w:t>
      </w:r>
      <w:bookmarkEnd w:id="6"/>
    </w:p>
    <w:p w14:paraId="48C69A1D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reads from the console city (text) and degrees (integer) and displays the following message on the console: "</w:t>
      </w:r>
      <w:r w:rsidRPr="00857CCB">
        <w:rPr>
          <w:b/>
          <w:bCs/>
          <w:color w:val="44546A" w:themeColor="text2"/>
          <w:lang w:val="en"/>
        </w:rPr>
        <w:t>Today in {city} it is {degrees} degrees.</w:t>
      </w:r>
      <w:r w:rsidRPr="00857CCB">
        <w:rPr>
          <w:color w:val="44546A" w:themeColor="text2"/>
          <w:lang w:val="en"/>
        </w:rPr>
        <w:t>".</w:t>
      </w:r>
    </w:p>
    <w:p w14:paraId="2675D369" w14:textId="3333CB78" w:rsidR="00434B11" w:rsidRPr="00857CCB" w:rsidRDefault="00434B11" w:rsidP="00BB56A0">
      <w:pPr>
        <w:pStyle w:val="Info2"/>
        <w:rPr>
          <w:rFonts w:ascii="Verdana" w:hAnsi="Verdana"/>
        </w:rPr>
      </w:pPr>
      <w:r w:rsidRPr="00857CCB">
        <w:rPr>
          <w:lang w:val="en"/>
        </w:rPr>
        <w:t>Tip: use "printf" to format more easily</w:t>
      </w:r>
      <w:r w:rsidR="00A5013E" w:rsidRPr="00857CCB">
        <w:rPr>
          <w:lang w:val="en"/>
        </w:rPr>
        <w:t xml:space="preserve"> or String.format();</w:t>
      </w:r>
    </w:p>
    <w:p w14:paraId="4F0DA071" w14:textId="6066D5BB" w:rsidR="00434B11" w:rsidRPr="00857CCB" w:rsidRDefault="00967A90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drawing>
          <wp:inline distT="0" distB="0" distL="0" distR="0" wp14:anchorId="66EB4E33" wp14:editId="10EAD4C1">
            <wp:extent cx="5499100" cy="1627519"/>
            <wp:effectExtent l="0" t="0" r="6350" b="0"/>
            <wp:docPr id="148457117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1174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223" cy="16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DBD" w14:textId="2B4D5FC7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7" w:name="_Toc144699373"/>
      <w:r w:rsidRPr="00857CCB">
        <w:rPr>
          <w:color w:val="44546A" w:themeColor="text2"/>
          <w:lang w:val="en"/>
        </w:rPr>
        <w:lastRenderedPageBreak/>
        <w:t>K</w:t>
      </w:r>
      <w:r w:rsidR="00434B11" w:rsidRPr="00857CCB">
        <w:rPr>
          <w:color w:val="44546A" w:themeColor="text2"/>
          <w:lang w:val="en"/>
        </w:rPr>
        <w:t xml:space="preserve">ilometers to </w:t>
      </w:r>
      <w:r w:rsidRPr="00857CCB">
        <w:rPr>
          <w:color w:val="44546A" w:themeColor="text2"/>
          <w:lang w:val="en"/>
        </w:rPr>
        <w:t>M</w:t>
      </w:r>
      <w:r w:rsidR="00434B11" w:rsidRPr="00857CCB">
        <w:rPr>
          <w:color w:val="44546A" w:themeColor="text2"/>
          <w:lang w:val="en"/>
        </w:rPr>
        <w:t>iles</w:t>
      </w:r>
      <w:bookmarkEnd w:id="7"/>
    </w:p>
    <w:p w14:paraId="545088A5" w14:textId="3A31C015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kilometers (real number) from the console and converts them to miles. Print the result on the console.</w:t>
      </w:r>
      <w:r w:rsidR="00967A90" w:rsidRPr="00857CCB">
        <w:rPr>
          <w:color w:val="44546A" w:themeColor="text2"/>
        </w:rPr>
        <w:t xml:space="preserve"> </w:t>
      </w:r>
      <w:r w:rsidR="00967A90" w:rsidRPr="00857CCB">
        <w:rPr>
          <w:color w:val="44546A" w:themeColor="text2"/>
          <w:lang w:val="en"/>
        </w:rPr>
        <w:t>1 kilometer is equal to 0.621371192 miles.</w:t>
      </w:r>
    </w:p>
    <w:p w14:paraId="30970BBE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Examples: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2430"/>
      </w:tblGrid>
      <w:tr w:rsidR="00857CCB" w:rsidRPr="00857CCB" w14:paraId="622B21B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DAA3DC8" w14:textId="19CA7D6E" w:rsidR="00434B11" w:rsidRPr="00857CCB" w:rsidRDefault="00967A90" w:rsidP="00BB56A0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2430" w:type="dxa"/>
            <w:hideMark/>
          </w:tcPr>
          <w:p w14:paraId="7710FF9D" w14:textId="0D51D05A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C966992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B886A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10</w:t>
            </w:r>
          </w:p>
        </w:tc>
        <w:tc>
          <w:tcPr>
            <w:tcW w:w="2430" w:type="dxa"/>
            <w:hideMark/>
          </w:tcPr>
          <w:p w14:paraId="6112781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6.21371192</w:t>
            </w:r>
          </w:p>
        </w:tc>
      </w:tr>
      <w:tr w:rsidR="00857CCB" w:rsidRPr="00857CCB" w14:paraId="5B356980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15CBDA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23</w:t>
            </w:r>
          </w:p>
        </w:tc>
        <w:tc>
          <w:tcPr>
            <w:tcW w:w="2430" w:type="dxa"/>
            <w:hideMark/>
          </w:tcPr>
          <w:p w14:paraId="6DE3E782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14.291537416</w:t>
            </w:r>
          </w:p>
        </w:tc>
      </w:tr>
      <w:tr w:rsidR="00857CCB" w:rsidRPr="00857CCB" w14:paraId="7221040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1D3655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115</w:t>
            </w:r>
          </w:p>
        </w:tc>
        <w:tc>
          <w:tcPr>
            <w:tcW w:w="2430" w:type="dxa"/>
            <w:hideMark/>
          </w:tcPr>
          <w:p w14:paraId="1ABA24C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71.45768708</w:t>
            </w:r>
          </w:p>
        </w:tc>
      </w:tr>
    </w:tbl>
    <w:p w14:paraId="77A5AEA1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A731826" w14:textId="6FC29F7E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8" w:name="_Toc144699374"/>
      <w:r w:rsidRPr="00857CCB">
        <w:rPr>
          <w:color w:val="44546A" w:themeColor="text2"/>
          <w:lang w:val="en"/>
        </w:rPr>
        <w:t>Calculate</w:t>
      </w:r>
      <w:bookmarkEnd w:id="8"/>
    </w:p>
    <w:p w14:paraId="1C723735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two integers "numOne" and "numTwo". Following the described sequence, find and print:</w:t>
      </w:r>
    </w:p>
    <w:p w14:paraId="64BCB814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Sum of numbers</w:t>
      </w:r>
    </w:p>
    <w:p w14:paraId="36EED093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Difference Between Numbers</w:t>
      </w:r>
    </w:p>
    <w:p w14:paraId="02C4742B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Multiplication</w:t>
      </w:r>
    </w:p>
    <w:p w14:paraId="45A94427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Moderately arrhythmic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3780"/>
      </w:tblGrid>
      <w:tr w:rsidR="00857CCB" w:rsidRPr="00857CCB" w14:paraId="08F7FC0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9A85E4C" w14:textId="44061923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3780" w:type="dxa"/>
            <w:hideMark/>
          </w:tcPr>
          <w:p w14:paraId="1B3630B9" w14:textId="125080DF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0810430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C8B8130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</w:t>
            </w:r>
          </w:p>
          <w:p w14:paraId="7EE7EB92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3780" w:type="dxa"/>
            <w:hideMark/>
          </w:tcPr>
          <w:p w14:paraId="224537C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30</w:t>
            </w:r>
          </w:p>
          <w:p w14:paraId="54798A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20</w:t>
            </w:r>
          </w:p>
          <w:p w14:paraId="55D4C5A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125</w:t>
            </w:r>
          </w:p>
          <w:p w14:paraId="5EAF59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15.000000</w:t>
            </w:r>
          </w:p>
        </w:tc>
      </w:tr>
      <w:tr w:rsidR="00857CCB" w:rsidRPr="00857CCB" w14:paraId="0035123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72E81CB6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4DA262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</w:t>
            </w:r>
          </w:p>
        </w:tc>
        <w:tc>
          <w:tcPr>
            <w:tcW w:w="3780" w:type="dxa"/>
            <w:hideMark/>
          </w:tcPr>
          <w:p w14:paraId="69AFC0A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sum is: 9</w:t>
            </w:r>
          </w:p>
          <w:p w14:paraId="167E25D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difference is: 5</w:t>
            </w:r>
          </w:p>
          <w:p w14:paraId="007EE0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product is: 14</w:t>
            </w:r>
          </w:p>
          <w:p w14:paraId="1E7B6DE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4.500000</w:t>
            </w:r>
          </w:p>
        </w:tc>
      </w:tr>
      <w:tr w:rsidR="00857CCB" w:rsidRPr="00857CCB" w14:paraId="3BDDD3C4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F08834A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26158</w:t>
            </w:r>
          </w:p>
          <w:p w14:paraId="54A16B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19</w:t>
            </w:r>
          </w:p>
        </w:tc>
        <w:tc>
          <w:tcPr>
            <w:tcW w:w="3780" w:type="dxa"/>
            <w:hideMark/>
          </w:tcPr>
          <w:p w14:paraId="4FAC24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26177</w:t>
            </w:r>
          </w:p>
          <w:p w14:paraId="1A07F94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26139</w:t>
            </w:r>
          </w:p>
          <w:p w14:paraId="3EF22ED8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497002</w:t>
            </w:r>
          </w:p>
          <w:p w14:paraId="6BFBF47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13088.500000</w:t>
            </w:r>
          </w:p>
        </w:tc>
      </w:tr>
      <w:tr w:rsidR="00857CCB" w:rsidRPr="00857CCB" w14:paraId="241337BC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4811E6EF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</w:t>
            </w:r>
          </w:p>
          <w:p w14:paraId="71D54BC4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46</w:t>
            </w:r>
          </w:p>
        </w:tc>
        <w:tc>
          <w:tcPr>
            <w:tcW w:w="3780" w:type="dxa"/>
            <w:hideMark/>
          </w:tcPr>
          <w:p w14:paraId="1EC8A27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49</w:t>
            </w:r>
          </w:p>
          <w:p w14:paraId="120D068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43</w:t>
            </w:r>
          </w:p>
          <w:p w14:paraId="18C0EA8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138</w:t>
            </w:r>
          </w:p>
          <w:p w14:paraId="3BF0E87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24</w:t>
            </w:r>
          </w:p>
        </w:tc>
      </w:tr>
    </w:tbl>
    <w:p w14:paraId="104DEF9B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5AA7DF0" w14:textId="709A6FDF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9" w:name="_Toc144699375"/>
      <w:r w:rsidRPr="00857CCB">
        <w:rPr>
          <w:color w:val="44546A" w:themeColor="text2"/>
          <w:lang w:val="en"/>
        </w:rPr>
        <w:t>Time</w:t>
      </w:r>
      <w:bookmarkEnd w:id="9"/>
    </w:p>
    <w:p w14:paraId="28AE49D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minutes (integer) and converts them into hours and minutes. Print the result in HR:MM format.</w:t>
      </w:r>
    </w:p>
    <w:tbl>
      <w:tblPr>
        <w:tblStyle w:val="GridTable1Light-Accent1"/>
        <w:tblW w:w="2414" w:type="dxa"/>
        <w:tblLook w:val="04A0" w:firstRow="1" w:lastRow="0" w:firstColumn="1" w:lastColumn="0" w:noHBand="0" w:noVBand="1"/>
      </w:tblPr>
      <w:tblGrid>
        <w:gridCol w:w="1116"/>
        <w:gridCol w:w="1298"/>
      </w:tblGrid>
      <w:tr w:rsidR="00857CCB" w:rsidRPr="00857CCB" w14:paraId="7B21C44C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41537514" w14:textId="13C50FE6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Input</w:t>
            </w:r>
          </w:p>
        </w:tc>
        <w:tc>
          <w:tcPr>
            <w:tcW w:w="1298" w:type="dxa"/>
            <w:hideMark/>
          </w:tcPr>
          <w:p w14:paraId="39BF4E0B" w14:textId="6804A286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0864954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5974A2A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</w:tc>
        <w:tc>
          <w:tcPr>
            <w:tcW w:w="1298" w:type="dxa"/>
            <w:hideMark/>
          </w:tcPr>
          <w:p w14:paraId="6A91A5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01:00</w:t>
            </w:r>
          </w:p>
        </w:tc>
      </w:tr>
      <w:tr w:rsidR="00857CCB" w:rsidRPr="00857CCB" w14:paraId="4F1805D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AB8201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1298" w:type="dxa"/>
            <w:hideMark/>
          </w:tcPr>
          <w:p w14:paraId="34B2EC1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01:30</w:t>
            </w:r>
          </w:p>
        </w:tc>
      </w:tr>
      <w:tr w:rsidR="00857CCB" w:rsidRPr="00857CCB" w14:paraId="5B04BE4A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7A61BD8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325</w:t>
            </w:r>
          </w:p>
        </w:tc>
        <w:tc>
          <w:tcPr>
            <w:tcW w:w="1298" w:type="dxa"/>
            <w:hideMark/>
          </w:tcPr>
          <w:p w14:paraId="6A87138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05:25</w:t>
            </w:r>
          </w:p>
        </w:tc>
      </w:tr>
    </w:tbl>
    <w:p w14:paraId="60050914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1E4B3058" w14:textId="0B9F12A1" w:rsidR="00434B11" w:rsidRPr="00857CCB" w:rsidRDefault="007F144A" w:rsidP="00BB56A0">
      <w:pPr>
        <w:pStyle w:val="Heading1"/>
        <w:ind w:left="0" w:firstLine="0"/>
        <w:rPr>
          <w:color w:val="44546A" w:themeColor="text2"/>
        </w:rPr>
      </w:pPr>
      <w:bookmarkStart w:id="10" w:name="_Toc144699376"/>
      <w:r w:rsidRPr="00857CCB">
        <w:rPr>
          <w:color w:val="44546A" w:themeColor="text2"/>
          <w:lang w:val="en"/>
        </w:rPr>
        <w:t>S</w:t>
      </w:r>
      <w:r w:rsidR="00434B11" w:rsidRPr="00857CCB">
        <w:rPr>
          <w:color w:val="44546A" w:themeColor="text2"/>
          <w:lang w:val="en"/>
        </w:rPr>
        <w:t>peed</w:t>
      </w:r>
      <w:bookmarkEnd w:id="10"/>
    </w:p>
    <w:p w14:paraId="458A56E4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calculates the speed in meters per second and displays the result on the console.</w:t>
      </w:r>
    </w:p>
    <w:p w14:paraId="67344823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The input data are integers as follows:</w:t>
      </w:r>
    </w:p>
    <w:p w14:paraId="5BC0425A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Distance in meters</w:t>
      </w:r>
    </w:p>
    <w:p w14:paraId="79BE5627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Hours</w:t>
      </w:r>
    </w:p>
    <w:p w14:paraId="15FBFFBF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Minutes</w:t>
      </w:r>
    </w:p>
    <w:p w14:paraId="7F8EF350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Seconds</w:t>
      </w:r>
    </w:p>
    <w:p w14:paraId="2A19355B" w14:textId="77777777" w:rsidR="00434B11" w:rsidRPr="00857CCB" w:rsidRDefault="00434B11" w:rsidP="00BB56A0">
      <w:pPr>
        <w:rPr>
          <w:color w:val="44546A" w:themeColor="text2"/>
        </w:rPr>
      </w:pPr>
    </w:p>
    <w:p w14:paraId="2420B01D" w14:textId="74E580BF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Use the formul</w:t>
      </w:r>
      <w:r w:rsidR="004565C6">
        <w:rPr>
          <w:color w:val="44546A" w:themeColor="text2"/>
          <w:lang w:val="en"/>
        </w:rPr>
        <w:t>a</w:t>
      </w:r>
      <w:r w:rsidRPr="00857CCB">
        <w:rPr>
          <w:color w:val="44546A" w:themeColor="text2"/>
          <w:lang w:val="en"/>
        </w:rPr>
        <w:t xml:space="preserve"> V </w:t>
      </w:r>
      <w:r w:rsidRPr="00857CCB">
        <w:rPr>
          <w:b/>
          <w:bCs/>
          <w:color w:val="44546A" w:themeColor="text2"/>
          <w:lang w:val="en"/>
        </w:rPr>
        <w:t>= S/</w:t>
      </w:r>
      <w:r w:rsidRPr="00857CCB">
        <w:rPr>
          <w:color w:val="44546A" w:themeColor="text2"/>
          <w:lang w:val="en"/>
        </w:rPr>
        <w:t>T where V - speed, S - distance, T - time</w:t>
      </w:r>
    </w:p>
    <w:p w14:paraId="15110A07" w14:textId="77777777" w:rsidR="00434B11" w:rsidRPr="00857CCB" w:rsidRDefault="00434B11" w:rsidP="00BB56A0">
      <w:pPr>
        <w:rPr>
          <w:color w:val="44546A" w:themeColor="text2"/>
        </w:rPr>
      </w:pPr>
    </w:p>
    <w:tbl>
      <w:tblPr>
        <w:tblStyle w:val="GridTable1Light-Accent1"/>
        <w:tblW w:w="2656" w:type="dxa"/>
        <w:tblLook w:val="04A0" w:firstRow="1" w:lastRow="0" w:firstColumn="1" w:lastColumn="0" w:noHBand="0" w:noVBand="1"/>
      </w:tblPr>
      <w:tblGrid>
        <w:gridCol w:w="1241"/>
        <w:gridCol w:w="1415"/>
      </w:tblGrid>
      <w:tr w:rsidR="00857CCB" w:rsidRPr="00857CCB" w14:paraId="479C1593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BA5894" w14:textId="09CCA926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415" w:type="dxa"/>
            <w:hideMark/>
          </w:tcPr>
          <w:p w14:paraId="0CE4FBC9" w14:textId="40822C33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FFA870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F4942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46E4574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</w:t>
            </w:r>
          </w:p>
          <w:p w14:paraId="40F5716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  <w:p w14:paraId="230D174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</w:tc>
        <w:tc>
          <w:tcPr>
            <w:tcW w:w="1415" w:type="dxa"/>
            <w:hideMark/>
          </w:tcPr>
          <w:p w14:paraId="4842A681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0.020747</w:t>
            </w:r>
          </w:p>
        </w:tc>
      </w:tr>
      <w:tr w:rsidR="00857CCB" w:rsidRPr="00857CCB" w14:paraId="5FDBDEE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91B853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2500</w:t>
            </w:r>
          </w:p>
          <w:p w14:paraId="7FD26F1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  <w:p w14:paraId="46FD871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56</w:t>
            </w:r>
          </w:p>
          <w:p w14:paraId="0734A2B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23</w:t>
            </w:r>
          </w:p>
        </w:tc>
        <w:tc>
          <w:tcPr>
            <w:tcW w:w="1415" w:type="dxa"/>
            <w:hideMark/>
          </w:tcPr>
          <w:p w14:paraId="095368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0.116915</w:t>
            </w:r>
          </w:p>
        </w:tc>
      </w:tr>
      <w:tr w:rsidR="00857CCB" w:rsidRPr="00857CCB" w14:paraId="6BB2AA94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103CB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59B4A07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017CD7F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35</w:t>
            </w:r>
          </w:p>
          <w:p w14:paraId="2D76C7D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55</w:t>
            </w:r>
          </w:p>
        </w:tc>
        <w:tc>
          <w:tcPr>
            <w:tcW w:w="1415" w:type="dxa"/>
            <w:hideMark/>
          </w:tcPr>
          <w:p w14:paraId="40DCA4F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0.021934</w:t>
            </w:r>
          </w:p>
        </w:tc>
      </w:tr>
    </w:tbl>
    <w:p w14:paraId="4DAC3F32" w14:textId="57A26239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1" w:name="_Toc144699377"/>
      <w:r w:rsidRPr="00857CCB">
        <w:rPr>
          <w:color w:val="44546A" w:themeColor="text2"/>
          <w:lang w:val="en"/>
        </w:rPr>
        <w:t>Painting</w:t>
      </w:r>
      <w:bookmarkEnd w:id="11"/>
    </w:p>
    <w:p w14:paraId="640138E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painting of 3 rooms they spent </w:t>
      </w:r>
      <w:r w:rsidRPr="00857CCB">
        <w:rPr>
          <w:b/>
          <w:bCs/>
          <w:color w:val="44546A" w:themeColor="text2"/>
          <w:lang w:val="en"/>
        </w:rPr>
        <w:t xml:space="preserve">n </w:t>
      </w:r>
      <w:r w:rsidRPr="00857CCB">
        <w:rPr>
          <w:color w:val="44546A" w:themeColor="text2"/>
          <w:lang w:val="en"/>
        </w:rPr>
        <w:t xml:space="preserve"> kg of paint (equally for each room). To get the desired color, they mixed yellow, red and white paint. The yellow paint was 4 times more than the red and 2 times less than the white. How many kilograms of each color did they spend on painting a room?</w:t>
      </w:r>
    </w:p>
    <w:p w14:paraId="1DF0EAA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From the console read </w:t>
      </w:r>
      <w:r w:rsidRPr="00857CCB">
        <w:rPr>
          <w:b/>
          <w:bCs/>
          <w:color w:val="44546A" w:themeColor="text2"/>
          <w:lang w:val="en"/>
        </w:rPr>
        <w:t>n</w:t>
      </w:r>
      <w:r w:rsidRPr="00857CCB">
        <w:rPr>
          <w:color w:val="44546A" w:themeColor="text2"/>
          <w:lang w:val="en"/>
        </w:rPr>
        <w:t xml:space="preserve"> -&gt; total paint consumed.</w:t>
      </w:r>
    </w:p>
    <w:p w14:paraId="3E6708B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The output must be rounded to </w:t>
      </w:r>
      <w:r w:rsidRPr="00857CCB">
        <w:rPr>
          <w:b/>
          <w:bCs/>
          <w:color w:val="44546A" w:themeColor="text2"/>
          <w:lang w:val="en"/>
        </w:rPr>
        <w:t>the fourth</w:t>
      </w:r>
      <w:r w:rsidRPr="00857CCB">
        <w:rPr>
          <w:color w:val="44546A" w:themeColor="text2"/>
          <w:lang w:val="en"/>
        </w:rPr>
        <w:t xml:space="preserve">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4A52FF8D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C664F2" w14:textId="0AE138D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INPUT</w:t>
            </w:r>
          </w:p>
        </w:tc>
        <w:tc>
          <w:tcPr>
            <w:tcW w:w="4536" w:type="dxa"/>
            <w:hideMark/>
          </w:tcPr>
          <w:p w14:paraId="031B5330" w14:textId="12474A6F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4EB4D3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D229705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</w:tc>
        <w:tc>
          <w:tcPr>
            <w:tcW w:w="4536" w:type="dxa"/>
            <w:hideMark/>
          </w:tcPr>
          <w:p w14:paraId="630880A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11.5385</w:t>
            </w:r>
          </w:p>
          <w:p w14:paraId="583C0E1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46.1538</w:t>
            </w:r>
          </w:p>
          <w:p w14:paraId="12F53B2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92.3077</w:t>
            </w:r>
          </w:p>
        </w:tc>
      </w:tr>
      <w:tr w:rsidR="00857CCB" w:rsidRPr="00857CCB" w14:paraId="4456EE6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1FE0F1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A95FCE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9.2308</w:t>
            </w:r>
          </w:p>
          <w:p w14:paraId="6715484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36.9231</w:t>
            </w:r>
          </w:p>
          <w:p w14:paraId="36826B3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73.8462</w:t>
            </w:r>
          </w:p>
        </w:tc>
      </w:tr>
      <w:tr w:rsidR="00857CCB" w:rsidRPr="00857CCB" w14:paraId="47195C97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604905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630</w:t>
            </w:r>
          </w:p>
        </w:tc>
        <w:tc>
          <w:tcPr>
            <w:tcW w:w="4536" w:type="dxa"/>
            <w:hideMark/>
          </w:tcPr>
          <w:p w14:paraId="0822A9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48.4615</w:t>
            </w:r>
          </w:p>
          <w:p w14:paraId="34D1822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193.8462</w:t>
            </w:r>
          </w:p>
          <w:p w14:paraId="647A68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387.6923</w:t>
            </w:r>
          </w:p>
        </w:tc>
      </w:tr>
    </w:tbl>
    <w:p w14:paraId="3301E1AD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060461F6" w14:textId="73078BCE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2" w:name="_Toc144699378"/>
      <w:r w:rsidRPr="00857CCB">
        <w:rPr>
          <w:color w:val="44546A" w:themeColor="text2"/>
          <w:lang w:val="en"/>
        </w:rPr>
        <w:t>Office</w:t>
      </w:r>
      <w:bookmarkEnd w:id="12"/>
    </w:p>
    <w:p w14:paraId="712ECF7D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furnishing of the office purchased 3 cabinets. One cabinet cost </w:t>
      </w:r>
      <w:r w:rsidRPr="00857CCB">
        <w:rPr>
          <w:b/>
          <w:bCs/>
          <w:color w:val="44546A" w:themeColor="text2"/>
          <w:lang w:val="en"/>
        </w:rPr>
        <w:t>$n</w:t>
      </w:r>
      <w:r w:rsidRPr="00857CCB">
        <w:rPr>
          <w:color w:val="44546A" w:themeColor="text2"/>
          <w:lang w:val="en"/>
        </w:rPr>
        <w:t>, the  second was 20% cheaper than the first, and the third cost 15% more than the other two combined.</w:t>
      </w:r>
    </w:p>
    <w:p w14:paraId="2BDAE64C" w14:textId="7F34B250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From the console read the </w:t>
      </w:r>
      <w:r w:rsidR="00534D46">
        <w:rPr>
          <w:color w:val="44546A" w:themeColor="text2"/>
          <w:lang w:val="en"/>
        </w:rPr>
        <w:t>cost of the first</w:t>
      </w:r>
      <w:r w:rsidRPr="00857CCB">
        <w:rPr>
          <w:color w:val="44546A" w:themeColor="text2"/>
          <w:lang w:val="en"/>
        </w:rPr>
        <w:t xml:space="preserve"> cabinet – a real number.</w:t>
      </w:r>
    </w:p>
    <w:p w14:paraId="07C1BD11" w14:textId="43E91176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 xml:space="preserve">The output must be rounded to the </w:t>
      </w:r>
      <w:r w:rsidR="00534D46">
        <w:rPr>
          <w:color w:val="44546A" w:themeColor="text2"/>
          <w:lang w:val="en"/>
        </w:rPr>
        <w:t>third</w:t>
      </w:r>
      <w:r w:rsidRPr="00857CCB">
        <w:rPr>
          <w:color w:val="44546A" w:themeColor="text2"/>
          <w:lang w:val="en"/>
        </w:rPr>
        <w:t xml:space="preserve">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E74E5E9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7EE548" w14:textId="19F13A04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52EC629" w14:textId="5DC8F4A0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A3F18B0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5A525B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380</w:t>
            </w:r>
          </w:p>
        </w:tc>
        <w:tc>
          <w:tcPr>
            <w:tcW w:w="4536" w:type="dxa"/>
            <w:hideMark/>
          </w:tcPr>
          <w:p w14:paraId="0BA59483" w14:textId="0D4BF8F1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1470.6</w:t>
            </w:r>
            <w:r w:rsidR="00534D46">
              <w:rPr>
                <w:color w:val="44546A" w:themeColor="text2"/>
                <w:lang w:val="en"/>
              </w:rPr>
              <w:t>00</w:t>
            </w:r>
          </w:p>
        </w:tc>
      </w:tr>
      <w:tr w:rsidR="00857CCB" w:rsidRPr="00857CCB" w14:paraId="19836FEC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A3137F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720.50</w:t>
            </w:r>
          </w:p>
        </w:tc>
        <w:tc>
          <w:tcPr>
            <w:tcW w:w="4536" w:type="dxa"/>
            <w:hideMark/>
          </w:tcPr>
          <w:p w14:paraId="382FB6C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2788.335</w:t>
            </w:r>
          </w:p>
        </w:tc>
      </w:tr>
      <w:tr w:rsidR="00857CCB" w:rsidRPr="00857CCB" w14:paraId="7AC78A2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6967B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455.30</w:t>
            </w:r>
          </w:p>
        </w:tc>
        <w:tc>
          <w:tcPr>
            <w:tcW w:w="4536" w:type="dxa"/>
            <w:hideMark/>
          </w:tcPr>
          <w:p w14:paraId="00BD573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1762.011</w:t>
            </w:r>
          </w:p>
        </w:tc>
      </w:tr>
    </w:tbl>
    <w:p w14:paraId="540B1A2F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DBD378D" w14:textId="24FB6B0C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3" w:name="_Toc144699379"/>
      <w:r w:rsidRPr="00857CCB">
        <w:rPr>
          <w:color w:val="44546A" w:themeColor="text2"/>
          <w:lang w:val="en"/>
        </w:rPr>
        <w:t>Journey</w:t>
      </w:r>
      <w:bookmarkEnd w:id="13"/>
    </w:p>
    <w:p w14:paraId="5F0915D4" w14:textId="18153ACD" w:rsidR="00434B11" w:rsidRPr="00857CCB" w:rsidRDefault="007F144A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A car started from</w:t>
      </w:r>
      <w:r w:rsidR="00434B11" w:rsidRPr="00857CCB">
        <w:rPr>
          <w:color w:val="44546A" w:themeColor="text2"/>
          <w:lang w:val="en"/>
        </w:rPr>
        <w:t xml:space="preserve"> the city of </w:t>
      </w:r>
      <w:r w:rsidRPr="00857CCB">
        <w:rPr>
          <w:color w:val="44546A" w:themeColor="text2"/>
          <w:lang w:val="en"/>
        </w:rPr>
        <w:t>Sofia</w:t>
      </w:r>
      <w:r w:rsidR="00434B11" w:rsidRPr="00857CCB">
        <w:rPr>
          <w:color w:val="44546A" w:themeColor="text2"/>
          <w:lang w:val="en"/>
        </w:rPr>
        <w:t xml:space="preserve"> to the city of </w:t>
      </w:r>
      <w:r w:rsidRPr="00857CCB">
        <w:rPr>
          <w:color w:val="44546A" w:themeColor="text2"/>
          <w:lang w:val="en"/>
        </w:rPr>
        <w:t>Berlin</w:t>
      </w:r>
      <w:r w:rsidR="00434B11" w:rsidRPr="00857CCB">
        <w:rPr>
          <w:color w:val="44546A" w:themeColor="text2"/>
          <w:lang w:val="en"/>
        </w:rPr>
        <w:t xml:space="preserve"> at a speed </w:t>
      </w:r>
      <w:r w:rsidR="00434B11" w:rsidRPr="00857CCB">
        <w:rPr>
          <w:b/>
          <w:bCs/>
          <w:color w:val="44546A" w:themeColor="text2"/>
          <w:lang w:val="en"/>
        </w:rPr>
        <w:t>of x</w:t>
      </w:r>
      <w:r w:rsidR="00434B11" w:rsidRPr="00857CCB">
        <w:rPr>
          <w:color w:val="44546A" w:themeColor="text2"/>
          <w:lang w:val="en"/>
        </w:rPr>
        <w:t xml:space="preserve"> km / h, and 2 hours later another car went to the same destination at a speed y km / h. How many kilometers will be the distance between the two cars 3 hours after the departure of the </w:t>
      </w:r>
      <w:r w:rsidR="00534D46">
        <w:rPr>
          <w:color w:val="44546A" w:themeColor="text2"/>
          <w:lang w:val="en"/>
        </w:rPr>
        <w:t>second</w:t>
      </w:r>
      <w:r w:rsidR="00434B11" w:rsidRPr="00857CCB">
        <w:rPr>
          <w:color w:val="44546A" w:themeColor="text2"/>
          <w:lang w:val="en"/>
        </w:rPr>
        <w:t xml:space="preserve"> car?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571C9EE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A975EB9" w14:textId="275721A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C19D0F3" w14:textId="7E875A15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5BE8230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95C6629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81</w:t>
            </w:r>
          </w:p>
          <w:p w14:paraId="08C7FD4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B4D349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</w:t>
            </w:r>
          </w:p>
        </w:tc>
      </w:tr>
      <w:tr w:rsidR="00857CCB" w:rsidRPr="00857CCB" w14:paraId="780076BA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393D193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08DBEA0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77AE625D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230</w:t>
            </w:r>
          </w:p>
        </w:tc>
      </w:tr>
      <w:tr w:rsidR="00857CCB" w:rsidRPr="00857CCB" w14:paraId="13D095B7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D7C1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</w:t>
            </w:r>
          </w:p>
          <w:p w14:paraId="24391F7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3E77C51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105</w:t>
            </w:r>
          </w:p>
        </w:tc>
      </w:tr>
    </w:tbl>
    <w:p w14:paraId="440C5436" w14:textId="539B704A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081DFD2F" w14:textId="3AF004F8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4" w:name="_Toc144699380"/>
      <w:r w:rsidRPr="00857CCB">
        <w:rPr>
          <w:color w:val="44546A" w:themeColor="text2"/>
          <w:lang w:val="en"/>
        </w:rPr>
        <w:t>Body Mass Index (BMI)</w:t>
      </w:r>
      <w:bookmarkEnd w:id="14"/>
    </w:p>
    <w:p w14:paraId="23895869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Body Mass Index (BMI) based on the given weight (in kilograms) and height (in meters).</w:t>
      </w:r>
    </w:p>
    <w:p w14:paraId="53E11066" w14:textId="38295A26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lastRenderedPageBreak/>
        <w:t>Use the formula BMI=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Weight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Height</w:t>
      </w:r>
      <w:r w:rsidRPr="00857CCB">
        <w:rPr>
          <w:rFonts w:eastAsiaTheme="minorEastAsia"/>
          <w:color w:val="44546A" w:themeColor="text2"/>
          <w:sz w:val="21"/>
          <w:szCs w:val="21"/>
          <w:vertAlign w:val="superscript"/>
          <w:lang w:val="en-US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670903A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476558D" w14:textId="77777777" w:rsidR="00BB56A0" w:rsidRPr="00857CCB" w:rsidRDefault="00BB56A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3ABCC223" w14:textId="77777777" w:rsidR="00BB56A0" w:rsidRPr="00857CCB" w:rsidRDefault="00BB56A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6BF6C1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6FFFC57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70</w:t>
            </w:r>
          </w:p>
          <w:p w14:paraId="33D5A1D5" w14:textId="0736C360" w:rsidR="00BB56A0" w:rsidRPr="00857CCB" w:rsidRDefault="00BB56A0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1.73</w:t>
            </w:r>
          </w:p>
        </w:tc>
        <w:tc>
          <w:tcPr>
            <w:tcW w:w="4536" w:type="dxa"/>
            <w:hideMark/>
          </w:tcPr>
          <w:p w14:paraId="25AE31F6" w14:textId="3D57C9BA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</w:rPr>
              <w:t>23.38</w:t>
            </w:r>
          </w:p>
        </w:tc>
      </w:tr>
      <w:tr w:rsidR="00857CCB" w:rsidRPr="00857CCB" w14:paraId="13B1AC27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C3BA68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  <w:p w14:paraId="1EC84AB2" w14:textId="0138408F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1.75</w:t>
            </w:r>
          </w:p>
        </w:tc>
        <w:tc>
          <w:tcPr>
            <w:tcW w:w="4536" w:type="dxa"/>
            <w:hideMark/>
          </w:tcPr>
          <w:p w14:paraId="04E65759" w14:textId="0C594143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  <w:lang w:val="en"/>
              </w:rPr>
              <w:t>19.59</w:t>
            </w:r>
          </w:p>
        </w:tc>
      </w:tr>
      <w:tr w:rsidR="00857CCB" w:rsidRPr="00857CCB" w14:paraId="209D96D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DFDBBB1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85</w:t>
            </w:r>
          </w:p>
          <w:p w14:paraId="2B614FB0" w14:textId="7CD57512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1.80</w:t>
            </w:r>
          </w:p>
        </w:tc>
        <w:tc>
          <w:tcPr>
            <w:tcW w:w="4536" w:type="dxa"/>
            <w:hideMark/>
          </w:tcPr>
          <w:p w14:paraId="4F3ADF83" w14:textId="3D62FB36" w:rsidR="00BB56A0" w:rsidRPr="00857CCB" w:rsidRDefault="00534D46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34D46">
              <w:rPr>
                <w:color w:val="44546A" w:themeColor="text2"/>
                <w:lang w:val="en"/>
              </w:rPr>
              <w:t>26.23</w:t>
            </w:r>
          </w:p>
        </w:tc>
      </w:tr>
    </w:tbl>
    <w:p w14:paraId="0D2F9FAD" w14:textId="501FC401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04F24BC" w14:textId="145278C6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5" w:name="_Toc144699381"/>
      <w:r w:rsidRPr="00857CCB">
        <w:rPr>
          <w:color w:val="44546A" w:themeColor="text2"/>
          <w:lang w:val="en"/>
        </w:rPr>
        <w:t>Water Consumption</w:t>
      </w:r>
      <w:bookmarkEnd w:id="15"/>
    </w:p>
    <w:p w14:paraId="0B7553FF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daily water consumption per person in a household. Given the total water consumption in liters for a week and the number of people in the household, find out the daily consumption per person.</w:t>
      </w:r>
    </w:p>
    <w:p w14:paraId="2F24195B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1DE17497" w14:textId="15A8FB28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Daily consumption per person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Total weekly consumption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7 </w:t>
      </w:r>
      <w:r w:rsidR="00534D46">
        <w:rPr>
          <w:rFonts w:eastAsiaTheme="minorEastAsia"/>
          <w:color w:val="44546A" w:themeColor="text2"/>
          <w:sz w:val="21"/>
          <w:szCs w:val="21"/>
          <w:lang w:val="en-US"/>
        </w:rPr>
        <w:t>/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Number of people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1422950D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1292EC2" w14:textId="77777777" w:rsidR="00BB56A0" w:rsidRPr="00857CCB" w:rsidRDefault="00BB56A0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63F39EDE" w14:textId="77777777" w:rsidR="00BB56A0" w:rsidRPr="00857CCB" w:rsidRDefault="00BB56A0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2CAB04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DBCC481" w14:textId="2852E69E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2450</w:t>
            </w:r>
          </w:p>
          <w:p w14:paraId="1DCB45DB" w14:textId="5FC69CF1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1A43B6DB" w14:textId="2DE64D5E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50.00</w:t>
            </w:r>
          </w:p>
        </w:tc>
      </w:tr>
      <w:tr w:rsidR="00857CCB" w:rsidRPr="00857CCB" w14:paraId="7230F05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26949F3" w14:textId="77777777" w:rsidR="00BB56A0" w:rsidRPr="00857CCB" w:rsidRDefault="00BB56A0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3150</w:t>
            </w:r>
          </w:p>
          <w:p w14:paraId="60B26A96" w14:textId="0E378845" w:rsidR="00BB56A0" w:rsidRPr="00857CCB" w:rsidRDefault="00BB56A0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10</w:t>
            </w:r>
          </w:p>
        </w:tc>
        <w:tc>
          <w:tcPr>
            <w:tcW w:w="4536" w:type="dxa"/>
            <w:hideMark/>
          </w:tcPr>
          <w:p w14:paraId="37AFE6AB" w14:textId="287ACDD4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45.0</w:t>
            </w:r>
            <w:r w:rsidR="00383DEE" w:rsidRPr="00857CCB">
              <w:rPr>
                <w:color w:val="44546A" w:themeColor="text2"/>
                <w:lang w:val="en"/>
              </w:rPr>
              <w:t>0</w:t>
            </w:r>
          </w:p>
        </w:tc>
      </w:tr>
      <w:tr w:rsidR="00857CCB" w:rsidRPr="00857CCB" w14:paraId="64AD3130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E9862EE" w14:textId="77777777" w:rsidR="00BB56A0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980</w:t>
            </w:r>
          </w:p>
          <w:p w14:paraId="3F1A1F8A" w14:textId="47183561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6838C367" w14:textId="254F0D7A" w:rsidR="00BB56A0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20.0</w:t>
            </w:r>
          </w:p>
        </w:tc>
      </w:tr>
    </w:tbl>
    <w:p w14:paraId="6AA0848A" w14:textId="77777777" w:rsidR="00383DEE" w:rsidRPr="00857CCB" w:rsidRDefault="00383DEE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10FC69C2" w14:textId="4A2AF250" w:rsidR="00383DEE" w:rsidRPr="00857CCB" w:rsidRDefault="00383DEE" w:rsidP="00383DEE">
      <w:pPr>
        <w:pStyle w:val="Heading1"/>
        <w:ind w:left="0" w:firstLine="0"/>
        <w:rPr>
          <w:color w:val="44546A" w:themeColor="text2"/>
          <w:lang w:val="en"/>
        </w:rPr>
      </w:pPr>
      <w:bookmarkStart w:id="16" w:name="_Toc144699382"/>
      <w:r w:rsidRPr="00857CCB">
        <w:rPr>
          <w:color w:val="44546A" w:themeColor="text2"/>
          <w:lang w:val="en"/>
        </w:rPr>
        <w:t>Electricity Bill</w:t>
      </w:r>
      <w:bookmarkEnd w:id="16"/>
    </w:p>
    <w:p w14:paraId="350170C9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monthly electricity bill based on the number of units consumed and the rate per unit. Additionally, a fixed charge of $10 is added to the bill.</w:t>
      </w:r>
    </w:p>
    <w:p w14:paraId="13509FF2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29A0F57D" w14:textId="4C964B68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Total Bill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= </w:t>
      </w:r>
      <w:r w:rsidRPr="00857CCB">
        <w:rPr>
          <w:rFonts w:eastAsiaTheme="minorEastAsia"/>
          <w:color w:val="44546A" w:themeColor="text2"/>
          <w:sz w:val="21"/>
          <w:szCs w:val="21"/>
        </w:rPr>
        <w:t>(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Units consumed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×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Rate per unit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)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+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10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A924E8E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CBB2178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71FFBA1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B541F9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4E6BD5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7D3CBB8B" w14:textId="6AC89E60" w:rsidR="00383DEE" w:rsidRPr="00857CCB" w:rsidRDefault="00383DEE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1DF3C187" w14:textId="17869F9E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110.00</w:t>
            </w:r>
          </w:p>
        </w:tc>
      </w:tr>
      <w:tr w:rsidR="00857CCB" w:rsidRPr="00857CCB" w14:paraId="6C15B02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6909EED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0A44A400" w14:textId="77375A34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0654538B" w14:textId="4170622E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</w:t>
            </w:r>
            <w:r w:rsidR="00534D46">
              <w:rPr>
                <w:color w:val="44546A" w:themeColor="text2"/>
                <w:lang w:val="en"/>
              </w:rPr>
              <w:t>1</w:t>
            </w:r>
            <w:r w:rsidRPr="00857CCB">
              <w:rPr>
                <w:color w:val="44546A" w:themeColor="text2"/>
                <w:lang w:val="en"/>
              </w:rPr>
              <w:t>0.00</w:t>
            </w:r>
          </w:p>
        </w:tc>
      </w:tr>
      <w:tr w:rsidR="00857CCB" w:rsidRPr="00857CCB" w14:paraId="11A8A0A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628F68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  <w:p w14:paraId="023661C8" w14:textId="3EBC2B86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1.1</w:t>
            </w:r>
          </w:p>
        </w:tc>
        <w:tc>
          <w:tcPr>
            <w:tcW w:w="4536" w:type="dxa"/>
            <w:hideMark/>
          </w:tcPr>
          <w:p w14:paraId="7B51F172" w14:textId="5755482D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175</w:t>
            </w:r>
          </w:p>
        </w:tc>
      </w:tr>
    </w:tbl>
    <w:p w14:paraId="5DE51FCB" w14:textId="0FBEBF66" w:rsidR="00BB56A0" w:rsidRPr="00857CCB" w:rsidRDefault="00BB56A0" w:rsidP="00383DEE">
      <w:pPr>
        <w:rPr>
          <w:rFonts w:eastAsiaTheme="minorEastAsia"/>
          <w:color w:val="44546A" w:themeColor="text2"/>
          <w:sz w:val="21"/>
          <w:szCs w:val="21"/>
        </w:rPr>
      </w:pPr>
    </w:p>
    <w:p w14:paraId="3F4AD834" w14:textId="77777777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7" w:name="_Toc144699383"/>
      <w:r w:rsidRPr="00857CCB">
        <w:rPr>
          <w:color w:val="44546A" w:themeColor="text2"/>
          <w:lang w:val="en"/>
        </w:rPr>
        <w:lastRenderedPageBreak/>
        <w:t>Average Speed</w:t>
      </w:r>
      <w:bookmarkEnd w:id="17"/>
    </w:p>
    <w:p w14:paraId="49933696" w14:textId="7D2D738B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average speed of a vehicle that has traveled a certain distance D in kilometers over a given time T in hours.</w:t>
      </w:r>
    </w:p>
    <w:p w14:paraId="7FA489DF" w14:textId="7C68D213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 Average Speed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T.</w:t>
      </w:r>
    </w:p>
    <w:p w14:paraId="649D1219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</w:p>
    <w:p w14:paraId="23C15EC8" w14:textId="78CC2457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second line, you receive the time T in hours.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4942088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866A91E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572EA5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EE14CB4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7B3250A" w14:textId="77777777" w:rsidR="00383DEE" w:rsidRPr="00857CCB" w:rsidRDefault="00B36905" w:rsidP="00383DEE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2B58D4DF" w14:textId="00258CFB" w:rsidR="00B36905" w:rsidRPr="00857CCB" w:rsidRDefault="00B36905" w:rsidP="00383DEE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2</w:t>
            </w:r>
          </w:p>
        </w:tc>
        <w:tc>
          <w:tcPr>
            <w:tcW w:w="4536" w:type="dxa"/>
            <w:hideMark/>
          </w:tcPr>
          <w:p w14:paraId="09EB31C7" w14:textId="7644D389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100.00</w:t>
            </w:r>
          </w:p>
        </w:tc>
      </w:tr>
      <w:tr w:rsidR="00857CCB" w:rsidRPr="00857CCB" w14:paraId="18D1FFA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E0FF112" w14:textId="77777777" w:rsidR="00383DEE" w:rsidRPr="00857CCB" w:rsidRDefault="00B36905" w:rsidP="00B36905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  <w:p w14:paraId="248D7968" w14:textId="44A03939" w:rsidR="00B36905" w:rsidRPr="00857CCB" w:rsidRDefault="00B36905" w:rsidP="00B36905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3</w:t>
            </w:r>
          </w:p>
        </w:tc>
        <w:tc>
          <w:tcPr>
            <w:tcW w:w="4536" w:type="dxa"/>
            <w:hideMark/>
          </w:tcPr>
          <w:p w14:paraId="62776106" w14:textId="773B8A3B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</w:rPr>
              <w:t>50.00</w:t>
            </w:r>
          </w:p>
        </w:tc>
      </w:tr>
      <w:tr w:rsidR="00857CCB" w:rsidRPr="00857CCB" w14:paraId="63AE54B1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08EBF3E" w14:textId="77777777" w:rsidR="00383DEE" w:rsidRPr="00857CCB" w:rsidRDefault="00B36905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300</w:t>
            </w:r>
          </w:p>
          <w:p w14:paraId="4DDC60F9" w14:textId="6F4B8A0F" w:rsidR="00B36905" w:rsidRPr="00857CCB" w:rsidRDefault="00B36905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5</w:t>
            </w:r>
          </w:p>
        </w:tc>
        <w:tc>
          <w:tcPr>
            <w:tcW w:w="4536" w:type="dxa"/>
            <w:hideMark/>
          </w:tcPr>
          <w:p w14:paraId="1A810BCC" w14:textId="33AC84A1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60.00</w:t>
            </w:r>
          </w:p>
        </w:tc>
      </w:tr>
    </w:tbl>
    <w:p w14:paraId="22EE6851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</w:p>
    <w:p w14:paraId="0305DE9D" w14:textId="1C9F362F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8" w:name="_Toc144699384"/>
      <w:r w:rsidRPr="00857CCB">
        <w:rPr>
          <w:color w:val="44546A" w:themeColor="text2"/>
          <w:lang w:val="en"/>
        </w:rPr>
        <w:t>Fuel Efficiency</w:t>
      </w:r>
      <w:bookmarkEnd w:id="18"/>
    </w:p>
    <w:p w14:paraId="79734B18" w14:textId="3B47FA15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fuel efficiency of a car given the total distance traveled D in kilometers and the total fuel consumed F in liters.</w:t>
      </w:r>
    </w:p>
    <w:p w14:paraId="12B1A56B" w14:textId="0BB3E1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 w:rsid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: </w:t>
      </w:r>
      <w:r w:rsidRPr="00857CCB">
        <w:rPr>
          <w:rFonts w:eastAsiaTheme="minorEastAsia"/>
          <w:color w:val="44546A" w:themeColor="text2"/>
          <w:sz w:val="21"/>
          <w:szCs w:val="21"/>
        </w:rPr>
        <w:t>Fuel Efficiency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F</w:t>
      </w:r>
    </w:p>
    <w:p w14:paraId="09AA4C1E" w14:textId="70490AF4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  <w:r w:rsidRPr="00857CCB">
        <w:rPr>
          <w:rFonts w:eastAsiaTheme="minorEastAsia"/>
          <w:color w:val="44546A" w:themeColor="text2"/>
          <w:sz w:val="21"/>
          <w:szCs w:val="21"/>
        </w:rPr>
        <w:br/>
        <w:t>On the second line, you receive the fuel F in liters.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00833E71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FE9D94" w14:textId="77777777" w:rsidR="00B36905" w:rsidRPr="00857CCB" w:rsidRDefault="00B36905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CF00F2E" w14:textId="77777777" w:rsidR="00B36905" w:rsidRPr="00857CCB" w:rsidRDefault="00B3690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A47FD7D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CF11D00" w14:textId="77777777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500</w:t>
            </w:r>
          </w:p>
          <w:p w14:paraId="68EDB2C6" w14:textId="5CEEB70C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1F049B3" w14:textId="1E15B29D" w:rsidR="00B36905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125</w:t>
            </w:r>
          </w:p>
        </w:tc>
      </w:tr>
      <w:tr w:rsidR="00857CCB" w:rsidRPr="00857CCB" w14:paraId="215A4473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868824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15B38F9C" w14:textId="2C70E692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color w:val="44546A" w:themeColor="text2"/>
                <w:lang w:val="en-US"/>
              </w:rPr>
              <w:t>40</w:t>
            </w:r>
          </w:p>
        </w:tc>
        <w:tc>
          <w:tcPr>
            <w:tcW w:w="4536" w:type="dxa"/>
            <w:hideMark/>
          </w:tcPr>
          <w:p w14:paraId="24991F80" w14:textId="4D68D872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150</w:t>
            </w:r>
          </w:p>
        </w:tc>
      </w:tr>
      <w:tr w:rsidR="00857CCB" w:rsidRPr="00857CCB" w14:paraId="0BEE6BC8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DFA81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750</w:t>
            </w:r>
          </w:p>
          <w:p w14:paraId="76F3E13D" w14:textId="5082B5D9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514D9A6" w14:textId="24A088DA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18.75</w:t>
            </w:r>
          </w:p>
        </w:tc>
      </w:tr>
    </w:tbl>
    <w:p w14:paraId="3D3630E5" w14:textId="40E05781" w:rsidR="00B36905" w:rsidRPr="00857CCB" w:rsidRDefault="00857CCB" w:rsidP="00857CCB">
      <w:pPr>
        <w:pStyle w:val="Heading1"/>
        <w:ind w:left="0" w:firstLine="0"/>
        <w:rPr>
          <w:color w:val="44546A" w:themeColor="text2"/>
          <w:lang w:val="en"/>
        </w:rPr>
      </w:pPr>
      <w:bookmarkStart w:id="19" w:name="_Toc144699385"/>
      <w:r w:rsidRPr="00857CCB">
        <w:rPr>
          <w:color w:val="44546A" w:themeColor="text2"/>
          <w:lang w:val="en"/>
        </w:rPr>
        <w:t>Circle Circumference</w:t>
      </w:r>
      <w:bookmarkEnd w:id="19"/>
    </w:p>
    <w:p w14:paraId="43859FD2" w14:textId="718DB3BE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circumference of a circle given its radius R.</w:t>
      </w:r>
    </w:p>
    <w:p w14:paraId="32FD108F" w14:textId="0EDD4F9A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>
        <w:rPr>
          <w:rFonts w:eastAsiaTheme="minorEastAsia"/>
          <w:color w:val="44546A" w:themeColor="text2"/>
          <w:sz w:val="21"/>
          <w:szCs w:val="21"/>
          <w:lang w:val="en-US"/>
        </w:rPr>
        <w:t>:</w:t>
      </w:r>
      <w:r w:rsidRPr="00857CCB">
        <w:rPr>
          <w:rFonts w:eastAsiaTheme="minorEastAsia"/>
          <w:color w:val="44546A" w:themeColor="text2"/>
          <w:sz w:val="21"/>
          <w:szCs w:val="21"/>
        </w:rPr>
        <w:t xml:space="preserve"> Circumference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* pi * R</w:t>
      </w:r>
    </w:p>
    <w:p w14:paraId="7989D5D6" w14:textId="0FC5623D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first line, you receive the radius R.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FA4F3DF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DAF9C2A" w14:textId="77777777" w:rsidR="00857CCB" w:rsidRPr="00857CCB" w:rsidRDefault="00857CCB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4506C449" w14:textId="77777777" w:rsidR="00857CCB" w:rsidRPr="00857CCB" w:rsidRDefault="00857CCB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1E9342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24C466A" w14:textId="62413C09" w:rsidR="00857CCB" w:rsidRPr="00857CCB" w:rsidRDefault="00857CCB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4536" w:type="dxa"/>
            <w:hideMark/>
          </w:tcPr>
          <w:p w14:paraId="53363702" w14:textId="38973B15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31.42</w:t>
            </w:r>
          </w:p>
        </w:tc>
      </w:tr>
      <w:tr w:rsidR="00857CCB" w:rsidRPr="00857CCB" w14:paraId="5A9AB096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80D899C" w14:textId="67D5DD21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</w:tc>
        <w:tc>
          <w:tcPr>
            <w:tcW w:w="4536" w:type="dxa"/>
            <w:hideMark/>
          </w:tcPr>
          <w:p w14:paraId="0A64DDB9" w14:textId="11A639CB" w:rsidR="00857CCB" w:rsidRPr="00857CCB" w:rsidRDefault="00534D46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34D46">
              <w:rPr>
                <w:color w:val="44546A" w:themeColor="text2"/>
                <w:lang w:val="en-US"/>
              </w:rPr>
              <w:t>43.98</w:t>
            </w:r>
          </w:p>
        </w:tc>
      </w:tr>
      <w:tr w:rsidR="00857CCB" w:rsidRPr="00857CCB" w14:paraId="0A65B65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F4C45B6" w14:textId="03A2A792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</w:t>
            </w:r>
          </w:p>
        </w:tc>
        <w:tc>
          <w:tcPr>
            <w:tcW w:w="4536" w:type="dxa"/>
            <w:hideMark/>
          </w:tcPr>
          <w:p w14:paraId="0C1B324F" w14:textId="5008842C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62.83</w:t>
            </w:r>
          </w:p>
        </w:tc>
      </w:tr>
    </w:tbl>
    <w:p w14:paraId="22567F46" w14:textId="77777777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</w:p>
    <w:sectPr w:rsidR="00857CCB" w:rsidRPr="00857CCB" w:rsidSect="00F056B1">
      <w:headerReference w:type="default" r:id="rId16"/>
      <w:footerReference w:type="default" r:id="rId17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A242" w14:textId="77777777" w:rsidR="00AF22C5" w:rsidRDefault="00AF22C5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ACD3695" w14:textId="77777777" w:rsidR="00AF22C5" w:rsidRDefault="00AF22C5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D562" w14:textId="77777777" w:rsidR="00AF22C5" w:rsidRDefault="00AF22C5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FF4CF15" w14:textId="77777777" w:rsidR="00AF22C5" w:rsidRDefault="00AF22C5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135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Tsarigradsko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Shosse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,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blvd.</w:t>
                    </w:r>
                    <w:proofErr w:type="spellEnd"/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045E1"/>
    <w:multiLevelType w:val="hybridMultilevel"/>
    <w:tmpl w:val="7B0605CA"/>
    <w:lvl w:ilvl="0" w:tplc="85D6DE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57C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AB7"/>
    <w:multiLevelType w:val="hybridMultilevel"/>
    <w:tmpl w:val="54A80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210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C70C4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7369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7D8"/>
    <w:multiLevelType w:val="hybridMultilevel"/>
    <w:tmpl w:val="04D6DEDC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D11A8"/>
    <w:multiLevelType w:val="hybridMultilevel"/>
    <w:tmpl w:val="07B6518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94462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B554D"/>
    <w:multiLevelType w:val="hybridMultilevel"/>
    <w:tmpl w:val="23DAAE3C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065B"/>
    <w:multiLevelType w:val="hybridMultilevel"/>
    <w:tmpl w:val="3EB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4F8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337C"/>
    <w:multiLevelType w:val="hybridMultilevel"/>
    <w:tmpl w:val="484E5B9E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73F3B"/>
    <w:multiLevelType w:val="hybridMultilevel"/>
    <w:tmpl w:val="CEEE0D06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E4205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22050"/>
    <w:multiLevelType w:val="hybridMultilevel"/>
    <w:tmpl w:val="9DC04CBE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C09E2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62A6C"/>
    <w:multiLevelType w:val="hybridMultilevel"/>
    <w:tmpl w:val="D9FC48E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44CF1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C5FD0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33BF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45F6A"/>
    <w:multiLevelType w:val="multilevel"/>
    <w:tmpl w:val="4120B3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9F7A2B"/>
    <w:multiLevelType w:val="hybridMultilevel"/>
    <w:tmpl w:val="0AF48748"/>
    <w:lvl w:ilvl="0" w:tplc="6E540C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72D92"/>
    <w:multiLevelType w:val="hybridMultilevel"/>
    <w:tmpl w:val="DE6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A2331"/>
    <w:multiLevelType w:val="hybridMultilevel"/>
    <w:tmpl w:val="8528BB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6790E"/>
    <w:multiLevelType w:val="hybridMultilevel"/>
    <w:tmpl w:val="DC3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67CCD"/>
    <w:multiLevelType w:val="hybridMultilevel"/>
    <w:tmpl w:val="46604E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4C48E9"/>
    <w:multiLevelType w:val="hybridMultilevel"/>
    <w:tmpl w:val="C36C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1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4912CB"/>
    <w:multiLevelType w:val="hybridMultilevel"/>
    <w:tmpl w:val="6248F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15C10"/>
    <w:multiLevelType w:val="hybridMultilevel"/>
    <w:tmpl w:val="43F8FFEA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5295">
    <w:abstractNumId w:val="24"/>
  </w:num>
  <w:num w:numId="2" w16cid:durableId="46808483">
    <w:abstractNumId w:val="11"/>
  </w:num>
  <w:num w:numId="3" w16cid:durableId="2078937823">
    <w:abstractNumId w:val="20"/>
  </w:num>
  <w:num w:numId="4" w16cid:durableId="669530053">
    <w:abstractNumId w:val="25"/>
  </w:num>
  <w:num w:numId="5" w16cid:durableId="1361394275">
    <w:abstractNumId w:val="5"/>
  </w:num>
  <w:num w:numId="6" w16cid:durableId="1960142947">
    <w:abstractNumId w:val="4"/>
  </w:num>
  <w:num w:numId="7" w16cid:durableId="426775240">
    <w:abstractNumId w:val="28"/>
  </w:num>
  <w:num w:numId="8" w16cid:durableId="1151294466">
    <w:abstractNumId w:val="18"/>
  </w:num>
  <w:num w:numId="9" w16cid:durableId="2122607482">
    <w:abstractNumId w:val="22"/>
  </w:num>
  <w:num w:numId="10" w16cid:durableId="1439761041">
    <w:abstractNumId w:val="21"/>
  </w:num>
  <w:num w:numId="11" w16cid:durableId="1803115168">
    <w:abstractNumId w:val="2"/>
  </w:num>
  <w:num w:numId="12" w16cid:durableId="2116053657">
    <w:abstractNumId w:val="16"/>
  </w:num>
  <w:num w:numId="13" w16cid:durableId="946355255">
    <w:abstractNumId w:val="26"/>
  </w:num>
  <w:num w:numId="14" w16cid:durableId="130095596">
    <w:abstractNumId w:val="0"/>
  </w:num>
  <w:num w:numId="15" w16cid:durableId="1504660185">
    <w:abstractNumId w:val="23"/>
  </w:num>
  <w:num w:numId="16" w16cid:durableId="1022585390">
    <w:abstractNumId w:val="30"/>
  </w:num>
  <w:num w:numId="17" w16cid:durableId="1817717030">
    <w:abstractNumId w:val="3"/>
  </w:num>
  <w:num w:numId="18" w16cid:durableId="527529654">
    <w:abstractNumId w:val="29"/>
  </w:num>
  <w:num w:numId="19" w16cid:durableId="44643335">
    <w:abstractNumId w:val="31"/>
  </w:num>
  <w:num w:numId="20" w16cid:durableId="536620093">
    <w:abstractNumId w:val="12"/>
  </w:num>
  <w:num w:numId="21" w16cid:durableId="33893947">
    <w:abstractNumId w:val="6"/>
  </w:num>
  <w:num w:numId="22" w16cid:durableId="1046950318">
    <w:abstractNumId w:val="9"/>
  </w:num>
  <w:num w:numId="23" w16cid:durableId="219051595">
    <w:abstractNumId w:val="13"/>
  </w:num>
  <w:num w:numId="24" w16cid:durableId="1823086239">
    <w:abstractNumId w:val="13"/>
  </w:num>
  <w:num w:numId="25" w16cid:durableId="673268519">
    <w:abstractNumId w:val="27"/>
  </w:num>
  <w:num w:numId="26" w16cid:durableId="42293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7490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2609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37243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6758805">
    <w:abstractNumId w:val="7"/>
  </w:num>
  <w:num w:numId="31" w16cid:durableId="19529372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94401254">
    <w:abstractNumId w:val="17"/>
  </w:num>
  <w:num w:numId="33" w16cid:durableId="176777406">
    <w:abstractNumId w:val="32"/>
  </w:num>
  <w:num w:numId="34" w16cid:durableId="181165749">
    <w:abstractNumId w:val="7"/>
  </w:num>
  <w:num w:numId="35" w16cid:durableId="315456186">
    <w:abstractNumId w:val="1"/>
  </w:num>
  <w:num w:numId="36" w16cid:durableId="1384645962">
    <w:abstractNumId w:val="13"/>
  </w:num>
  <w:num w:numId="37" w16cid:durableId="1736588698">
    <w:abstractNumId w:val="13"/>
  </w:num>
  <w:num w:numId="38" w16cid:durableId="2117291124">
    <w:abstractNumId w:val="13"/>
  </w:num>
  <w:num w:numId="39" w16cid:durableId="336659423">
    <w:abstractNumId w:val="13"/>
  </w:num>
  <w:num w:numId="40" w16cid:durableId="1783650709">
    <w:abstractNumId w:val="13"/>
  </w:num>
  <w:num w:numId="41" w16cid:durableId="1971739476">
    <w:abstractNumId w:val="13"/>
  </w:num>
  <w:num w:numId="42" w16cid:durableId="1245796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61B13"/>
    <w:rsid w:val="002928C8"/>
    <w:rsid w:val="002A3478"/>
    <w:rsid w:val="002A3535"/>
    <w:rsid w:val="002F6EE8"/>
    <w:rsid w:val="00323286"/>
    <w:rsid w:val="00336990"/>
    <w:rsid w:val="00357C94"/>
    <w:rsid w:val="00383DEE"/>
    <w:rsid w:val="00384E6D"/>
    <w:rsid w:val="003F6ACC"/>
    <w:rsid w:val="00433B3A"/>
    <w:rsid w:val="00434B11"/>
    <w:rsid w:val="004565C6"/>
    <w:rsid w:val="004B2AE6"/>
    <w:rsid w:val="004F0497"/>
    <w:rsid w:val="00534D46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57CCB"/>
    <w:rsid w:val="00875D71"/>
    <w:rsid w:val="008B4EB7"/>
    <w:rsid w:val="00967A90"/>
    <w:rsid w:val="009C7514"/>
    <w:rsid w:val="00A30ABC"/>
    <w:rsid w:val="00A31355"/>
    <w:rsid w:val="00A5013E"/>
    <w:rsid w:val="00A84F75"/>
    <w:rsid w:val="00AB4096"/>
    <w:rsid w:val="00AF22C5"/>
    <w:rsid w:val="00B13585"/>
    <w:rsid w:val="00B36905"/>
    <w:rsid w:val="00B74B47"/>
    <w:rsid w:val="00B83238"/>
    <w:rsid w:val="00B83637"/>
    <w:rsid w:val="00B94F19"/>
    <w:rsid w:val="00BA2682"/>
    <w:rsid w:val="00BB1242"/>
    <w:rsid w:val="00BB56A0"/>
    <w:rsid w:val="00BF6184"/>
    <w:rsid w:val="00C04102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1694E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23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123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56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1297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7</cp:revision>
  <cp:lastPrinted>2023-02-01T10:01:00Z</cp:lastPrinted>
  <dcterms:created xsi:type="dcterms:W3CDTF">2023-09-02T09:31:00Z</dcterms:created>
  <dcterms:modified xsi:type="dcterms:W3CDTF">2023-09-06T05:57:00Z</dcterms:modified>
  <cp:category/>
</cp:coreProperties>
</file>